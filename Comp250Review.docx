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8E5CB" w14:textId="77777777" w:rsidR="00C26577" w:rsidRPr="00C26577" w:rsidRDefault="00C26577" w:rsidP="00C26577">
      <w:pPr>
        <w:spacing w:after="0" w:line="240" w:lineRule="auto"/>
        <w:rPr>
          <w:b/>
          <w:sz w:val="24"/>
          <w:szCs w:val="24"/>
          <w:u w:val="single"/>
          <w:shd w:val="pct15" w:color="auto" w:fill="FFFFFF"/>
        </w:rPr>
      </w:pPr>
      <w:r w:rsidRPr="00C26577">
        <w:rPr>
          <w:b/>
          <w:sz w:val="24"/>
          <w:szCs w:val="24"/>
          <w:u w:val="single"/>
          <w:shd w:val="pct15" w:color="auto" w:fill="FFFFFF"/>
        </w:rPr>
        <w:t>COMP250 REVIEW</w:t>
      </w:r>
    </w:p>
    <w:p w14:paraId="607450F8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69532B15" w14:textId="77777777" w:rsidR="00C26577" w:rsidRPr="00C26577" w:rsidRDefault="00C26577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C26577">
        <w:rPr>
          <w:b/>
          <w:u w:val="single"/>
          <w:shd w:val="pct15" w:color="auto" w:fill="FFFFFF"/>
        </w:rPr>
        <w:t>Lecture 1</w:t>
      </w:r>
    </w:p>
    <w:p w14:paraId="36A8C189" w14:textId="77777777" w:rsidR="00C26577" w:rsidRDefault="00F17C12" w:rsidP="00C26577">
      <w:pPr>
        <w:tabs>
          <w:tab w:val="left" w:pos="3900"/>
        </w:tabs>
        <w:spacing w:after="0" w:line="240" w:lineRule="auto"/>
      </w:pPr>
      <w:r w:rsidRPr="005B325F">
        <w:rPr>
          <w:b/>
        </w:rPr>
        <w:t>Algorithm</w:t>
      </w:r>
      <w:r>
        <w:t>: a sequence of instructions or operations for manipulating data to produce some result</w:t>
      </w:r>
    </w:p>
    <w:p w14:paraId="031576BF" w14:textId="77777777" w:rsidR="00F17C12" w:rsidRDefault="00F17C12" w:rsidP="00C26577">
      <w:pPr>
        <w:tabs>
          <w:tab w:val="left" w:pos="3900"/>
        </w:tabs>
        <w:spacing w:after="0" w:line="240" w:lineRule="auto"/>
      </w:pPr>
      <w:r>
        <w:t>Grade School Arithmetic:</w:t>
      </w:r>
    </w:p>
    <w:p w14:paraId="697925EC" w14:textId="77777777" w:rsidR="00F17C12" w:rsidRDefault="00F17C12" w:rsidP="00C26577">
      <w:pPr>
        <w:tabs>
          <w:tab w:val="left" w:pos="3900"/>
        </w:tabs>
        <w:spacing w:after="0" w:line="240" w:lineRule="auto"/>
      </w:pPr>
      <w:r>
        <w:t>1. Addition</w:t>
      </w:r>
      <w:r w:rsidR="00E844A8">
        <w:t xml:space="preserve"> of 2 numbers</w:t>
      </w:r>
      <w:r>
        <w:t>:</w:t>
      </w:r>
    </w:p>
    <w:p w14:paraId="67B0B2D7" w14:textId="77777777" w:rsidR="00E844A8" w:rsidRDefault="00E844A8" w:rsidP="00F17C12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34395250" wp14:editId="16179657">
            <wp:extent cx="3200400" cy="1230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C65D" w14:textId="77777777" w:rsidR="00F17C12" w:rsidRDefault="00E844A8" w:rsidP="00F17C12">
      <w:pPr>
        <w:tabs>
          <w:tab w:val="left" w:pos="3900"/>
        </w:tabs>
        <w:spacing w:after="0" w:line="240" w:lineRule="auto"/>
      </w:pPr>
      <w:r>
        <w:t>- Use arrays to store each number</w:t>
      </w:r>
    </w:p>
    <w:p w14:paraId="57CB929C" w14:textId="77777777" w:rsidR="00C26577" w:rsidRDefault="00E844A8" w:rsidP="00C26577">
      <w:pPr>
        <w:tabs>
          <w:tab w:val="left" w:pos="3900"/>
        </w:tabs>
        <w:spacing w:after="0" w:line="240" w:lineRule="auto"/>
      </w:pPr>
      <w:r>
        <w:t>- For each column, add r[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 and carry value to next column</w:t>
      </w:r>
    </w:p>
    <w:p w14:paraId="37C446B0" w14:textId="77777777" w:rsidR="001572DA" w:rsidRDefault="00E844A8" w:rsidP="00C26577">
      <w:pPr>
        <w:tabs>
          <w:tab w:val="left" w:pos="3900"/>
        </w:tabs>
        <w:spacing w:after="0" w:line="240" w:lineRule="auto"/>
      </w:pPr>
      <w:r>
        <w:t xml:space="preserve">- The result array needs to have 1 more slot than </w:t>
      </w:r>
      <w:proofErr w:type="gramStart"/>
      <w:r>
        <w:t>max(</w:t>
      </w:r>
      <w:proofErr w:type="gramEnd"/>
      <w:r>
        <w:t>a, b)</w:t>
      </w:r>
      <w:r>
        <w:br/>
      </w:r>
    </w:p>
    <w:p w14:paraId="7FD88EF9" w14:textId="77777777" w:rsidR="001572DA" w:rsidRDefault="001572DA" w:rsidP="00C26577">
      <w:pPr>
        <w:tabs>
          <w:tab w:val="left" w:pos="3900"/>
        </w:tabs>
        <w:spacing w:after="0" w:line="240" w:lineRule="auto"/>
      </w:pPr>
      <w:r>
        <w:t>2. Multiplication of 2 numbers</w:t>
      </w:r>
    </w:p>
    <w:p w14:paraId="31F1D9C6" w14:textId="77777777" w:rsidR="001572DA" w:rsidRDefault="001572DA" w:rsidP="00C26577">
      <w:pPr>
        <w:tabs>
          <w:tab w:val="left" w:pos="3900"/>
        </w:tabs>
        <w:spacing w:after="0" w:line="240" w:lineRule="auto"/>
      </w:pPr>
      <w:r>
        <w:t>- Slow: a*b = add a times the number b</w:t>
      </w:r>
    </w:p>
    <w:p w14:paraId="263C4963" w14:textId="77777777" w:rsidR="001572DA" w:rsidRDefault="001572DA" w:rsidP="00C26577">
      <w:pPr>
        <w:tabs>
          <w:tab w:val="left" w:pos="3900"/>
        </w:tabs>
        <w:spacing w:after="0" w:line="240" w:lineRule="auto"/>
      </w:pPr>
      <w:r>
        <w:t xml:space="preserve">- Fast: </w:t>
      </w:r>
    </w:p>
    <w:p w14:paraId="71D8273D" w14:textId="77777777" w:rsidR="00AA2B44" w:rsidRDefault="00893A27" w:rsidP="00AA2B44">
      <w:pPr>
        <w:tabs>
          <w:tab w:val="left" w:pos="3900"/>
        </w:tabs>
        <w:spacing w:after="0" w:line="240" w:lineRule="auto"/>
        <w:ind w:firstLine="195"/>
      </w:pPr>
      <w:r>
        <w:t>- Create 2D array and compute all rows in advance</w:t>
      </w:r>
    </w:p>
    <w:p w14:paraId="0C664BEB" w14:textId="77777777" w:rsidR="00AA2B44" w:rsidRDefault="00AA2B44" w:rsidP="00AA2B44">
      <w:pPr>
        <w:tabs>
          <w:tab w:val="left" w:pos="3900"/>
        </w:tabs>
        <w:spacing w:after="0" w:line="240" w:lineRule="auto"/>
        <w:ind w:firstLine="195"/>
      </w:pPr>
      <w:r>
        <w:t>- For each column, sum of the single digits in the row and add the carry</w:t>
      </w:r>
    </w:p>
    <w:p w14:paraId="4B7B3A7B" w14:textId="77777777" w:rsidR="00893A27" w:rsidRDefault="00893A27" w:rsidP="00893A27">
      <w:pPr>
        <w:tabs>
          <w:tab w:val="left" w:pos="3900"/>
        </w:tabs>
        <w:spacing w:after="0" w:line="240" w:lineRule="auto"/>
        <w:ind w:firstLine="195"/>
      </w:pPr>
      <w:r>
        <w:t>- Could instead use a running sum and add as we compute the rows</w:t>
      </w:r>
    </w:p>
    <w:p w14:paraId="517F5ECB" w14:textId="77777777" w:rsidR="00893A27" w:rsidRDefault="00893A27" w:rsidP="00893A27">
      <w:pPr>
        <w:tabs>
          <w:tab w:val="left" w:pos="3900"/>
        </w:tabs>
        <w:spacing w:after="0" w:line="240" w:lineRule="auto"/>
      </w:pPr>
    </w:p>
    <w:p w14:paraId="1E6470FB" w14:textId="77777777" w:rsidR="00893A27" w:rsidRDefault="00893A27" w:rsidP="00893A27">
      <w:pPr>
        <w:tabs>
          <w:tab w:val="left" w:pos="3900"/>
        </w:tabs>
        <w:spacing w:after="0" w:line="240" w:lineRule="auto"/>
      </w:pPr>
      <w:r>
        <w:t xml:space="preserve">3. Division </w:t>
      </w:r>
    </w:p>
    <w:p w14:paraId="0E4F21DB" w14:textId="77777777" w:rsidR="004D523A" w:rsidRDefault="00893A27" w:rsidP="00893A27">
      <w:pPr>
        <w:tabs>
          <w:tab w:val="left" w:pos="3900"/>
        </w:tabs>
        <w:spacing w:after="0" w:line="240" w:lineRule="auto"/>
      </w:pPr>
      <w:r>
        <w:t xml:space="preserve">- Slow: use </w:t>
      </w:r>
      <w:proofErr w:type="spellStart"/>
      <w:r w:rsidR="004D523A">
        <w:t>num</w:t>
      </w:r>
      <w:proofErr w:type="spellEnd"/>
      <w:r w:rsidR="004D523A">
        <w:t xml:space="preserve"> = q * b + r. Subtract </w:t>
      </w:r>
      <w:proofErr w:type="spellStart"/>
      <w:r w:rsidR="004D523A">
        <w:t>num</w:t>
      </w:r>
      <w:proofErr w:type="spellEnd"/>
      <w:r w:rsidR="004D523A">
        <w:t xml:space="preserve"> by b, and add 1 to q, until r is smaller than b.</w:t>
      </w:r>
    </w:p>
    <w:p w14:paraId="0CD28BC7" w14:textId="77777777" w:rsidR="00E94380" w:rsidRDefault="00E94380" w:rsidP="00893A27">
      <w:pPr>
        <w:tabs>
          <w:tab w:val="left" w:pos="3900"/>
        </w:tabs>
        <w:spacing w:after="0" w:line="240" w:lineRule="auto"/>
      </w:pPr>
      <w:r>
        <w:t>- Fast: long division</w:t>
      </w:r>
    </w:p>
    <w:p w14:paraId="04491422" w14:textId="77777777" w:rsidR="00AA2B44" w:rsidRDefault="00AA2B44" w:rsidP="00E94380">
      <w:pPr>
        <w:tabs>
          <w:tab w:val="left" w:pos="3900"/>
        </w:tabs>
        <w:spacing w:after="0" w:line="240" w:lineRule="auto"/>
      </w:pPr>
    </w:p>
    <w:p w14:paraId="029610BB" w14:textId="77777777" w:rsidR="00E94380" w:rsidRPr="00F479E7" w:rsidRDefault="00F479E7" w:rsidP="00E9438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F479E7">
        <w:rPr>
          <w:b/>
          <w:u w:val="single"/>
          <w:shd w:val="pct15" w:color="auto" w:fill="FFFFFF"/>
        </w:rPr>
        <w:t>Lecture 2</w:t>
      </w:r>
    </w:p>
    <w:p w14:paraId="520C8823" w14:textId="77777777" w:rsidR="00F479E7" w:rsidRDefault="00F479E7" w:rsidP="00F479E7">
      <w:pPr>
        <w:tabs>
          <w:tab w:val="left" w:pos="3900"/>
        </w:tabs>
        <w:spacing w:after="0" w:line="240" w:lineRule="auto"/>
      </w:pPr>
      <w:r>
        <w:t xml:space="preserve">Logarithms: </w:t>
      </w:r>
    </w:p>
    <w:p w14:paraId="45CF7504" w14:textId="77777777" w:rsidR="00F479E7" w:rsidRPr="005D2BD6" w:rsidRDefault="00264924" w:rsidP="00F479E7">
      <w:pPr>
        <w:tabs>
          <w:tab w:val="left" w:pos="3900"/>
        </w:tabs>
        <w:spacing w:after="0"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42C9042D" w14:textId="77777777" w:rsidR="005D2BD6" w:rsidRDefault="00264924" w:rsidP="00F479E7">
      <w:pPr>
        <w:tabs>
          <w:tab w:val="left" w:pos="3900"/>
        </w:tabs>
        <w:spacing w:after="0" w:line="24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 xml:space="preserve">a </m:t>
                  </m:r>
                </m:e>
              </m:func>
            </m:sup>
          </m:sSup>
        </m:oMath>
      </m:oMathPara>
    </w:p>
    <w:p w14:paraId="34B21780" w14:textId="77777777" w:rsidR="00E844A8" w:rsidRDefault="00E844A8" w:rsidP="00C26577">
      <w:pPr>
        <w:tabs>
          <w:tab w:val="left" w:pos="3900"/>
        </w:tabs>
        <w:spacing w:after="0" w:line="240" w:lineRule="auto"/>
      </w:pPr>
    </w:p>
    <w:p w14:paraId="2F3C6B95" w14:textId="77777777" w:rsidR="00C9543D" w:rsidRDefault="00C9543D" w:rsidP="00C26577">
      <w:pPr>
        <w:tabs>
          <w:tab w:val="left" w:pos="3900"/>
        </w:tabs>
        <w:spacing w:after="0" w:line="240" w:lineRule="auto"/>
      </w:pPr>
      <w:r>
        <w:t>Modulo:</w:t>
      </w:r>
    </w:p>
    <w:p w14:paraId="3BF8040D" w14:textId="77777777" w:rsidR="00C9543D" w:rsidRDefault="00A54D35" w:rsidP="00C26577">
      <w:pPr>
        <w:tabs>
          <w:tab w:val="left" w:pos="3900"/>
        </w:tabs>
        <w:spacing w:after="0" w:line="240" w:lineRule="auto"/>
      </w:pPr>
      <w:r>
        <w:t>- Quotient remainder theorem: a = b*q + r</w:t>
      </w:r>
    </w:p>
    <w:p w14:paraId="34C04728" w14:textId="77777777" w:rsidR="009A08F3" w:rsidRDefault="009A08F3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7651E5">
        <w:t xml:space="preserve">Remainder: </w:t>
      </w:r>
      <w:r>
        <w:t>a mod b = r</w:t>
      </w:r>
    </w:p>
    <w:p w14:paraId="4F769A9A" w14:textId="77777777" w:rsidR="00C26577" w:rsidRDefault="007651E5" w:rsidP="00C26577">
      <w:pPr>
        <w:tabs>
          <w:tab w:val="left" w:pos="3900"/>
        </w:tabs>
        <w:spacing w:after="0" w:line="240" w:lineRule="auto"/>
      </w:pPr>
      <w:r>
        <w:t>- Convention: find positive remainder</w:t>
      </w:r>
    </w:p>
    <w:p w14:paraId="1415F451" w14:textId="77777777" w:rsidR="007651E5" w:rsidRDefault="007651E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 mod 5=2</m:t>
          </m:r>
        </m:oMath>
      </m:oMathPara>
    </w:p>
    <w:p w14:paraId="294A9042" w14:textId="77777777" w:rsidR="00C26577" w:rsidRPr="00C82A25" w:rsidRDefault="007651E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*5+2</m:t>
          </m:r>
        </m:oMath>
      </m:oMathPara>
    </w:p>
    <w:p w14:paraId="2C8CFCBC" w14:textId="77777777" w:rsidR="00C82A25" w:rsidRDefault="00C82A25" w:rsidP="00C26577">
      <w:pPr>
        <w:tabs>
          <w:tab w:val="left" w:pos="3900"/>
        </w:tabs>
        <w:spacing w:after="0" w:line="240" w:lineRule="auto"/>
      </w:pPr>
      <w:r>
        <w:t>- However, in JAVA:</w:t>
      </w:r>
    </w:p>
    <w:p w14:paraId="37C87A16" w14:textId="77777777" w:rsidR="00C82A25" w:rsidRPr="00466587" w:rsidRDefault="00C82A2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-3 mod 5=-3</m:t>
          </m:r>
        </m:oMath>
      </m:oMathPara>
    </w:p>
    <w:p w14:paraId="210063E7" w14:textId="77777777" w:rsidR="00466587" w:rsidRPr="00C82A25" w:rsidRDefault="00466587" w:rsidP="00C26577">
      <w:pPr>
        <w:tabs>
          <w:tab w:val="left" w:pos="3900"/>
        </w:tabs>
        <w:spacing w:after="0" w:line="240" w:lineRule="auto"/>
      </w:pPr>
      <w:r>
        <w:t xml:space="preserve">- In j=Java defined as: </w:t>
      </w:r>
    </w:p>
    <w:p w14:paraId="27055A74" w14:textId="77777777" w:rsidR="00C82A25" w:rsidRDefault="00C82A2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*b+a%b</m:t>
          </m:r>
        </m:oMath>
      </m:oMathPara>
    </w:p>
    <w:p w14:paraId="136BDD33" w14:textId="77777777" w:rsidR="00D9660E" w:rsidRDefault="00D9660E" w:rsidP="00C26577">
      <w:pPr>
        <w:tabs>
          <w:tab w:val="left" w:pos="3900"/>
        </w:tabs>
        <w:spacing w:after="0" w:line="240" w:lineRule="auto"/>
      </w:pPr>
      <w:r>
        <w:t>- Addition:</w:t>
      </w:r>
    </w:p>
    <w:p w14:paraId="2C11A4D3" w14:textId="77777777" w:rsidR="00D9660E" w:rsidRPr="00F87107" w:rsidRDefault="00264924" w:rsidP="00C26577">
      <w:pPr>
        <w:tabs>
          <w:tab w:val="left" w:pos="3900"/>
        </w:tabs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 xml:space="preserve"> mod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mod c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mod c</m:t>
          </m:r>
        </m:oMath>
      </m:oMathPara>
    </w:p>
    <w:p w14:paraId="3BED0E71" w14:textId="77777777" w:rsidR="00F87107" w:rsidRDefault="00F87107" w:rsidP="00C26577">
      <w:pPr>
        <w:tabs>
          <w:tab w:val="left" w:pos="3900"/>
        </w:tabs>
        <w:spacing w:after="0" w:line="240" w:lineRule="auto"/>
      </w:pPr>
      <w:r>
        <w:t>- Multiplication:</w:t>
      </w:r>
    </w:p>
    <w:p w14:paraId="104FCC16" w14:textId="77777777" w:rsidR="00F87107" w:rsidRPr="00C82A25" w:rsidRDefault="00264924" w:rsidP="00C26577">
      <w:pPr>
        <w:tabs>
          <w:tab w:val="left" w:pos="3900"/>
        </w:tabs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a*b</m:t>
              </m:r>
            </m:e>
          </m:d>
          <m:r>
            <w:rPr>
              <w:rFonts w:ascii="Cambria Math" w:hAnsi="Cambria Math"/>
            </w:rPr>
            <m:t xml:space="preserve"> mod 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mod c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mod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mod c</m:t>
          </m:r>
        </m:oMath>
      </m:oMathPara>
    </w:p>
    <w:p w14:paraId="605522F6" w14:textId="77777777" w:rsidR="00C82A25" w:rsidRDefault="00C82A25" w:rsidP="00C26577">
      <w:pPr>
        <w:tabs>
          <w:tab w:val="left" w:pos="3900"/>
        </w:tabs>
        <w:spacing w:after="0" w:line="240" w:lineRule="auto"/>
      </w:pPr>
    </w:p>
    <w:p w14:paraId="3D2B0F55" w14:textId="77777777" w:rsidR="00FE6AB9" w:rsidRDefault="00FE6AB9" w:rsidP="00C26577">
      <w:pPr>
        <w:tabs>
          <w:tab w:val="left" w:pos="3900"/>
        </w:tabs>
        <w:spacing w:after="0" w:line="240" w:lineRule="auto"/>
      </w:pPr>
      <w:r>
        <w:t>Shift elements using mod:</w:t>
      </w:r>
    </w:p>
    <w:p w14:paraId="37F81329" w14:textId="77777777" w:rsidR="00FE6AB9" w:rsidRDefault="00FE6AB9" w:rsidP="00C26577">
      <w:pPr>
        <w:tabs>
          <w:tab w:val="left" w:pos="3900"/>
        </w:tabs>
        <w:spacing w:after="0" w:line="240" w:lineRule="auto"/>
      </w:pPr>
      <w:r>
        <w:t xml:space="preserve">- left shift </w:t>
      </w:r>
      <w:proofErr w:type="spellStart"/>
      <w:r>
        <w:t>n</w:t>
      </w:r>
      <w:proofErr w:type="spellEnd"/>
      <w:r>
        <w:t xml:space="preserve"> spots:</w:t>
      </w:r>
    </w:p>
    <w:p w14:paraId="4303D938" w14:textId="77777777" w:rsidR="00FE6AB9" w:rsidRDefault="00FE6AB9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index=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i-2+arr.length</m:t>
              </m:r>
            </m:e>
          </m:d>
          <m:r>
            <w:rPr>
              <w:rFonts w:ascii="Cambria Math" w:hAnsi="Cambria Math"/>
            </w:rPr>
            <m:t xml:space="preserve"> % arr.length</m:t>
          </m:r>
        </m:oMath>
      </m:oMathPara>
    </w:p>
    <w:p w14:paraId="05B12492" w14:textId="77777777" w:rsidR="00C26577" w:rsidRDefault="002A11F5" w:rsidP="00C26577">
      <w:pPr>
        <w:tabs>
          <w:tab w:val="left" w:pos="3900"/>
        </w:tabs>
        <w:spacing w:after="0" w:line="240" w:lineRule="auto"/>
      </w:pPr>
      <w:r>
        <w:t xml:space="preserve">- right shift </w:t>
      </w:r>
      <w:proofErr w:type="spellStart"/>
      <w:r>
        <w:t>n</w:t>
      </w:r>
      <w:proofErr w:type="spellEnd"/>
      <w:r>
        <w:t xml:space="preserve"> spots:</w:t>
      </w:r>
    </w:p>
    <w:p w14:paraId="77D4A5BD" w14:textId="77777777" w:rsidR="002A11F5" w:rsidRDefault="002A11F5" w:rsidP="00C26577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index=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i+2</m:t>
              </m:r>
            </m:e>
          </m:d>
          <m:r>
            <w:rPr>
              <w:rFonts w:ascii="Cambria Math" w:hAnsi="Cambria Math"/>
            </w:rPr>
            <m:t xml:space="preserve"> % arr.length</m:t>
          </m:r>
        </m:oMath>
      </m:oMathPara>
    </w:p>
    <w:p w14:paraId="33E74669" w14:textId="77777777" w:rsidR="00174905" w:rsidRDefault="00174905" w:rsidP="002D4EDA">
      <w:pPr>
        <w:tabs>
          <w:tab w:val="left" w:pos="3900"/>
        </w:tabs>
        <w:spacing w:after="0" w:line="240" w:lineRule="auto"/>
      </w:pPr>
    </w:p>
    <w:p w14:paraId="4A8502A2" w14:textId="77777777" w:rsidR="00174905" w:rsidRPr="00174905" w:rsidRDefault="00174905" w:rsidP="002D4EDA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174905">
        <w:rPr>
          <w:b/>
          <w:u w:val="single"/>
          <w:shd w:val="pct15" w:color="auto" w:fill="FFFFFF"/>
        </w:rPr>
        <w:t>Lecture 3</w:t>
      </w:r>
    </w:p>
    <w:p w14:paraId="6BC2EE8B" w14:textId="77777777" w:rsidR="00174905" w:rsidRPr="00174905" w:rsidRDefault="00174905" w:rsidP="002D4EDA">
      <w:pPr>
        <w:tabs>
          <w:tab w:val="left" w:pos="3900"/>
        </w:tabs>
        <w:spacing w:after="0" w:line="240" w:lineRule="auto"/>
      </w:pPr>
      <w:r>
        <w:t>Base representation:</w:t>
      </w:r>
    </w:p>
    <w:p w14:paraId="304647B4" w14:textId="77777777" w:rsidR="002D4EDA" w:rsidRDefault="00264924" w:rsidP="002D4EDA">
      <w:pPr>
        <w:tabs>
          <w:tab w:val="left" w:pos="3900"/>
        </w:tabs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=42</m:t>
          </m:r>
        </m:oMath>
      </m:oMathPara>
    </w:p>
    <w:p w14:paraId="13398BF3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21BAAEAA" w14:textId="77777777" w:rsidR="00174905" w:rsidRDefault="00174905" w:rsidP="00C26577">
      <w:pPr>
        <w:tabs>
          <w:tab w:val="left" w:pos="3900"/>
        </w:tabs>
        <w:spacing w:after="0" w:line="240" w:lineRule="auto"/>
      </w:pPr>
      <w:r>
        <w:t>Base conversion: m, from decimal to base b</w:t>
      </w:r>
    </w:p>
    <w:p w14:paraId="11CB6AE1" w14:textId="77777777" w:rsidR="00174905" w:rsidRDefault="00174905" w:rsidP="00C26577">
      <w:pPr>
        <w:tabs>
          <w:tab w:val="left" w:pos="3900"/>
        </w:tabs>
        <w:spacing w:after="0" w:line="240" w:lineRule="auto"/>
      </w:pPr>
      <w:r>
        <w:t>- divide m by b and prepend the remainder of division</w:t>
      </w:r>
    </w:p>
    <w:p w14:paraId="43CFF947" w14:textId="77777777" w:rsidR="00174905" w:rsidRDefault="00174905" w:rsidP="00C26577">
      <w:pPr>
        <w:tabs>
          <w:tab w:val="left" w:pos="3900"/>
        </w:tabs>
        <w:spacing w:after="0" w:line="240" w:lineRule="auto"/>
      </w:pPr>
      <w:r>
        <w:t>- m = previous quotient</w:t>
      </w:r>
    </w:p>
    <w:p w14:paraId="1C9AF3D5" w14:textId="77777777" w:rsidR="00174905" w:rsidRDefault="00174905" w:rsidP="00C26577">
      <w:pPr>
        <w:tabs>
          <w:tab w:val="left" w:pos="3900"/>
        </w:tabs>
        <w:spacing w:after="0" w:line="240" w:lineRule="auto"/>
      </w:pPr>
    </w:p>
    <w:p w14:paraId="7F890073" w14:textId="77777777" w:rsidR="00140F4F" w:rsidRDefault="00140F4F" w:rsidP="00C26577">
      <w:pPr>
        <w:tabs>
          <w:tab w:val="left" w:pos="3900"/>
        </w:tabs>
        <w:spacing w:after="0" w:line="240" w:lineRule="auto"/>
      </w:pPr>
      <w:r>
        <w:t>Binary Arithmetic:</w:t>
      </w:r>
    </w:p>
    <w:p w14:paraId="45E34652" w14:textId="77777777" w:rsidR="00140F4F" w:rsidRDefault="00140F4F" w:rsidP="00C26577">
      <w:pPr>
        <w:tabs>
          <w:tab w:val="left" w:pos="3900"/>
        </w:tabs>
        <w:spacing w:after="0" w:line="240" w:lineRule="auto"/>
      </w:pPr>
      <w:r>
        <w:t>- Carry when your sum is greater or equal to your base</w:t>
      </w:r>
    </w:p>
    <w:p w14:paraId="3B0D8C16" w14:textId="77777777" w:rsidR="00140F4F" w:rsidRDefault="00140F4F" w:rsidP="00C26577">
      <w:pPr>
        <w:tabs>
          <w:tab w:val="left" w:pos="3900"/>
        </w:tabs>
        <w:spacing w:after="0" w:line="240" w:lineRule="auto"/>
      </w:pPr>
      <w:r>
        <w:t>- carry = # of times you can pull out base from sum</w:t>
      </w:r>
    </w:p>
    <w:p w14:paraId="11C3E8BC" w14:textId="77777777" w:rsidR="00587781" w:rsidRPr="007D7155" w:rsidRDefault="00587781" w:rsidP="00587781">
      <w:pPr>
        <w:tabs>
          <w:tab w:val="left" w:pos="3900"/>
        </w:tabs>
        <w:spacing w:after="0" w:line="240" w:lineRule="auto"/>
      </w:pPr>
      <m:oMathPara>
        <m:oMath>
          <m:r>
            <w:rPr>
              <w:rFonts w:ascii="Cambria Math" w:hAnsi="Cambria Math"/>
            </w:rPr>
            <m:t>carry=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+carry</m:t>
              </m:r>
            </m:e>
          </m:d>
          <m:r>
            <w:rPr>
              <w:rFonts w:ascii="Cambria Math" w:hAnsi="Cambria Math"/>
            </w:rPr>
            <m:t xml:space="preserve"> % base</m:t>
          </m:r>
        </m:oMath>
      </m:oMathPara>
    </w:p>
    <w:p w14:paraId="23C42561" w14:textId="77777777" w:rsidR="007D7155" w:rsidRDefault="007D7155" w:rsidP="00587781">
      <w:pPr>
        <w:tabs>
          <w:tab w:val="left" w:pos="3900"/>
        </w:tabs>
        <w:spacing w:after="0" w:line="240" w:lineRule="auto"/>
      </w:pPr>
      <w:r>
        <w:t>For all rows, and assign carry to r[n]</w:t>
      </w:r>
    </w:p>
    <w:p w14:paraId="36DAACBE" w14:textId="77777777" w:rsidR="00587781" w:rsidRDefault="00587781" w:rsidP="00C26577">
      <w:pPr>
        <w:tabs>
          <w:tab w:val="left" w:pos="3900"/>
        </w:tabs>
        <w:spacing w:after="0" w:line="240" w:lineRule="auto"/>
      </w:pPr>
    </w:p>
    <w:p w14:paraId="7E21B8D4" w14:textId="77777777" w:rsidR="005B325F" w:rsidRPr="00174905" w:rsidRDefault="005B325F" w:rsidP="005B325F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174905">
        <w:rPr>
          <w:b/>
          <w:u w:val="single"/>
          <w:shd w:val="pct15" w:color="auto" w:fill="FFFFFF"/>
        </w:rPr>
        <w:t>Lecture 3</w:t>
      </w:r>
    </w:p>
    <w:p w14:paraId="6EBCABFA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Primitive type:</w:t>
      </w:r>
    </w:p>
    <w:p w14:paraId="571E858A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predefined by the language</w:t>
      </w:r>
    </w:p>
    <w:p w14:paraId="48F5D261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named by a reserve keyword</w:t>
      </w:r>
    </w:p>
    <w:p w14:paraId="1994A583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In Java:</w:t>
      </w:r>
    </w:p>
    <w:p w14:paraId="769E56FF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 xml:space="preserve">- Integer: byte, short, </w:t>
      </w:r>
      <w:proofErr w:type="spellStart"/>
      <w:r>
        <w:t>int</w:t>
      </w:r>
      <w:proofErr w:type="spellEnd"/>
      <w:r>
        <w:t>, long</w:t>
      </w:r>
    </w:p>
    <w:p w14:paraId="337C6E9F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 xml:space="preserve">- Real </w:t>
      </w:r>
      <w:proofErr w:type="spellStart"/>
      <w:r>
        <w:t>num</w:t>
      </w:r>
      <w:proofErr w:type="spellEnd"/>
      <w:r>
        <w:t>: float, double</w:t>
      </w:r>
    </w:p>
    <w:p w14:paraId="47AC9883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Boolean</w:t>
      </w:r>
    </w:p>
    <w:p w14:paraId="4363AFC2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>- Char</w:t>
      </w:r>
    </w:p>
    <w:p w14:paraId="625A7AF8" w14:textId="77777777" w:rsidR="005B325F" w:rsidRDefault="005B325F" w:rsidP="00C26577">
      <w:pPr>
        <w:tabs>
          <w:tab w:val="left" w:pos="3900"/>
        </w:tabs>
        <w:spacing w:after="0" w:line="240" w:lineRule="auto"/>
      </w:pPr>
    </w:p>
    <w:p w14:paraId="442C5F99" w14:textId="77777777" w:rsidR="005B325F" w:rsidRDefault="005B325F" w:rsidP="00C26577">
      <w:pPr>
        <w:tabs>
          <w:tab w:val="left" w:pos="3900"/>
        </w:tabs>
        <w:spacing w:after="0" w:line="240" w:lineRule="auto"/>
      </w:pPr>
      <w:r>
        <w:t xml:space="preserve">- One can represent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values with </w:t>
      </w:r>
      <m:oMath>
        <m:r>
          <w:rPr>
            <w:rFonts w:ascii="Cambria Math" w:hAnsi="Cambria Math"/>
          </w:rPr>
          <m:t>n</m:t>
        </m:r>
      </m:oMath>
      <w:r>
        <w:t xml:space="preserve"> bits</w:t>
      </w:r>
    </w:p>
    <w:p w14:paraId="755C52CF" w14:textId="77777777" w:rsidR="00C26577" w:rsidRDefault="005B325F" w:rsidP="00C26577">
      <w:pPr>
        <w:tabs>
          <w:tab w:val="left" w:pos="3900"/>
        </w:tabs>
        <w:spacing w:after="0" w:line="240" w:lineRule="auto"/>
      </w:pPr>
      <w:r>
        <w:t xml:space="preserve">- One needs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473903">
        <w:t xml:space="preserve"> (round up) to represent </w:t>
      </w:r>
      <m:oMath>
        <m:r>
          <w:rPr>
            <w:rFonts w:ascii="Cambria Math" w:hAnsi="Cambria Math"/>
          </w:rPr>
          <m:t>x</m:t>
        </m:r>
      </m:oMath>
      <w:r>
        <w:t xml:space="preserve"> different values</w:t>
      </w:r>
    </w:p>
    <w:p w14:paraId="71E1D46B" w14:textId="77777777" w:rsidR="00473903" w:rsidRDefault="00473903" w:rsidP="00C26577">
      <w:pPr>
        <w:tabs>
          <w:tab w:val="left" w:pos="3900"/>
        </w:tabs>
        <w:spacing w:after="0" w:line="240" w:lineRule="auto"/>
      </w:pPr>
      <w:r>
        <w:t xml:space="preserve">- One needs </w:t>
      </w:r>
      <m:oMath>
        <m:r>
          <w:rPr>
            <w:rFonts w:ascii="Cambria Math" w:hAnsi="Cambria Math"/>
          </w:rPr>
          <m:t>floor((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m)+1)</m:t>
            </m:r>
          </m:e>
        </m:func>
      </m:oMath>
      <w:r>
        <w:t xml:space="preserve"> to represent a positive integer </w:t>
      </w:r>
      <m:oMath>
        <m:r>
          <w:rPr>
            <w:rFonts w:ascii="Cambria Math" w:hAnsi="Cambria Math"/>
          </w:rPr>
          <m:t>M</m:t>
        </m:r>
      </m:oMath>
    </w:p>
    <w:p w14:paraId="7F9F0B92" w14:textId="77777777" w:rsidR="00C26577" w:rsidRDefault="00473903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21EF41D4" wp14:editId="72BD1AA9">
            <wp:extent cx="3200400" cy="1268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E63D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790C71EC" w14:textId="77777777" w:rsidR="00C26577" w:rsidRDefault="00473903" w:rsidP="00C26577">
      <w:pPr>
        <w:tabs>
          <w:tab w:val="left" w:pos="3900"/>
        </w:tabs>
        <w:spacing w:after="0" w:line="240" w:lineRule="auto"/>
      </w:pPr>
      <w:r>
        <w:t>Char</w:t>
      </w:r>
    </w:p>
    <w:p w14:paraId="6D7B5AAD" w14:textId="77777777" w:rsidR="00473903" w:rsidRDefault="00473903" w:rsidP="00C26577">
      <w:pPr>
        <w:tabs>
          <w:tab w:val="left" w:pos="3900"/>
        </w:tabs>
        <w:spacing w:after="0" w:line="240" w:lineRule="auto"/>
      </w:pPr>
      <w:r>
        <w:t>- single quotes</w:t>
      </w:r>
    </w:p>
    <w:p w14:paraId="30528713" w14:textId="77777777" w:rsidR="00807C2A" w:rsidRDefault="00473903" w:rsidP="00C26577">
      <w:pPr>
        <w:tabs>
          <w:tab w:val="left" w:pos="3900"/>
        </w:tabs>
        <w:spacing w:after="0" w:line="240" w:lineRule="auto"/>
      </w:pPr>
      <w:r>
        <w:t>- single character</w:t>
      </w:r>
    </w:p>
    <w:p w14:paraId="6914B0DA" w14:textId="77777777" w:rsidR="00807C2A" w:rsidRDefault="00807C2A" w:rsidP="00C26577">
      <w:pPr>
        <w:tabs>
          <w:tab w:val="left" w:pos="3900"/>
        </w:tabs>
        <w:spacing w:after="0" w:line="240" w:lineRule="auto"/>
      </w:pPr>
      <w:r>
        <w:t xml:space="preserve">- A character set: an ordered list of character, </w:t>
      </w:r>
      <w:r w:rsidRPr="0094283F">
        <w:rPr>
          <w:b/>
        </w:rPr>
        <w:t>each character corresponds to a number</w:t>
      </w:r>
      <w:r>
        <w:t xml:space="preserve"> (i.e. Unicode)</w:t>
      </w:r>
    </w:p>
    <w:p w14:paraId="59D189F0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56A5A7DC" w14:textId="77777777" w:rsidR="00C26577" w:rsidRDefault="0094283F" w:rsidP="00C26577">
      <w:pPr>
        <w:tabs>
          <w:tab w:val="left" w:pos="3900"/>
        </w:tabs>
        <w:spacing w:after="0" w:line="240" w:lineRule="auto"/>
      </w:pPr>
      <w:r>
        <w:t>Type Casting:</w:t>
      </w:r>
    </w:p>
    <w:p w14:paraId="2C257D70" w14:textId="77777777" w:rsidR="0094283F" w:rsidRDefault="0094283F" w:rsidP="00C26577">
      <w:pPr>
        <w:tabs>
          <w:tab w:val="left" w:pos="3900"/>
        </w:tabs>
        <w:spacing w:after="0" w:line="240" w:lineRule="auto"/>
      </w:pPr>
      <w:r>
        <w:lastRenderedPageBreak/>
        <w:t>- Convert back and forth between variables of different types</w:t>
      </w:r>
    </w:p>
    <w:p w14:paraId="3549F559" w14:textId="77777777" w:rsidR="0094283F" w:rsidRDefault="0094283F" w:rsidP="00C26577">
      <w:pPr>
        <w:tabs>
          <w:tab w:val="left" w:pos="3900"/>
        </w:tabs>
        <w:spacing w:after="0" w:line="240" w:lineRule="auto"/>
      </w:pPr>
      <w:r>
        <w:t xml:space="preserve">- Explicit cast is not necessary when going from </w:t>
      </w:r>
      <w:proofErr w:type="spellStart"/>
      <w:r>
        <w:t>int</w:t>
      </w:r>
      <w:proofErr w:type="spellEnd"/>
      <w:r>
        <w:t xml:space="preserve"> -&gt; double, but necessary in reverse!</w:t>
      </w:r>
    </w:p>
    <w:p w14:paraId="715631FE" w14:textId="77777777" w:rsidR="0094283F" w:rsidRDefault="0094283F" w:rsidP="00C26577">
      <w:pPr>
        <w:tabs>
          <w:tab w:val="left" w:pos="3900"/>
        </w:tabs>
        <w:spacing w:after="0" w:line="240" w:lineRule="auto"/>
      </w:pPr>
      <w:r>
        <w:t xml:space="preserve">- In general, </w:t>
      </w:r>
      <w:r w:rsidR="005B186A">
        <w:t>widening (</w:t>
      </w:r>
      <w:r>
        <w:t>going to more bits</w:t>
      </w:r>
      <w:r w:rsidR="005B186A">
        <w:t>)</w:t>
      </w:r>
      <w:r>
        <w:t xml:space="preserve"> does not need explicit type conversion</w:t>
      </w:r>
    </w:p>
    <w:p w14:paraId="12C8D53D" w14:textId="77777777" w:rsidR="00C26577" w:rsidRDefault="00307696" w:rsidP="00C26577">
      <w:pPr>
        <w:tabs>
          <w:tab w:val="left" w:pos="3900"/>
        </w:tabs>
        <w:spacing w:after="0" w:line="240" w:lineRule="auto"/>
      </w:pPr>
      <w:r>
        <w:t>- Char is more narrow than short, short can store negative values while char cannot, though they are of the same size</w:t>
      </w:r>
    </w:p>
    <w:p w14:paraId="3DA9314B" w14:textId="77777777" w:rsidR="00307696" w:rsidRDefault="00307696" w:rsidP="00C26577">
      <w:pPr>
        <w:tabs>
          <w:tab w:val="left" w:pos="3900"/>
        </w:tabs>
        <w:spacing w:after="0" w:line="240" w:lineRule="auto"/>
      </w:pPr>
    </w:p>
    <w:p w14:paraId="1ED4E390" w14:textId="77777777" w:rsidR="00307696" w:rsidRPr="00DB5A5D" w:rsidRDefault="00DB5A5D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DB5A5D">
        <w:rPr>
          <w:b/>
          <w:u w:val="single"/>
          <w:shd w:val="pct15" w:color="auto" w:fill="FFFFFF"/>
        </w:rPr>
        <w:t>Lecture 5</w:t>
      </w:r>
    </w:p>
    <w:p w14:paraId="682AD291" w14:textId="77777777" w:rsidR="00DB5A5D" w:rsidRPr="009C62D7" w:rsidRDefault="00DB5A5D" w:rsidP="00C26577">
      <w:pPr>
        <w:tabs>
          <w:tab w:val="left" w:pos="3900"/>
        </w:tabs>
        <w:spacing w:after="0" w:line="240" w:lineRule="auto"/>
        <w:rPr>
          <w:b/>
        </w:rPr>
      </w:pPr>
      <w:r w:rsidRPr="009C62D7">
        <w:rPr>
          <w:b/>
        </w:rPr>
        <w:t>Packages</w:t>
      </w:r>
    </w:p>
    <w:p w14:paraId="4DDCFAE9" w14:textId="77777777" w:rsidR="00DB5A5D" w:rsidRDefault="00DB5A5D" w:rsidP="00C26577">
      <w:pPr>
        <w:tabs>
          <w:tab w:val="left" w:pos="3900"/>
        </w:tabs>
        <w:spacing w:after="0" w:line="240" w:lineRule="auto"/>
      </w:pPr>
      <w:r>
        <w:t>- A group of classes: each class is a package member</w:t>
      </w:r>
    </w:p>
    <w:p w14:paraId="3192AE9D" w14:textId="77777777" w:rsidR="00DB5A5D" w:rsidRDefault="00DB5A5D" w:rsidP="00C26577">
      <w:pPr>
        <w:tabs>
          <w:tab w:val="left" w:pos="3900"/>
        </w:tabs>
        <w:spacing w:after="0" w:line="240" w:lineRule="auto"/>
      </w:pPr>
      <w:r>
        <w:t>- A class: a group of methods</w:t>
      </w:r>
    </w:p>
    <w:p w14:paraId="63417B13" w14:textId="77777777" w:rsidR="00DB5A5D" w:rsidRDefault="00DB5A5D" w:rsidP="00C26577">
      <w:pPr>
        <w:tabs>
          <w:tab w:val="left" w:pos="3900"/>
        </w:tabs>
        <w:spacing w:after="0" w:line="240" w:lineRule="auto"/>
      </w:pPr>
      <w:r>
        <w:t>- A method: an ordered group of commands</w:t>
      </w:r>
    </w:p>
    <w:p w14:paraId="621B7106" w14:textId="77777777" w:rsidR="00DB5A5D" w:rsidRDefault="00DB5A5D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51CBED50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File and folder naming rules in Java:</w:t>
      </w:r>
    </w:p>
    <w:p w14:paraId="175BF2C0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1. Name of class must match name of file</w:t>
      </w:r>
    </w:p>
    <w:p w14:paraId="3D7C7DAD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2. Folder path must match exactly the package name. Each period in package name is a subfolder</w:t>
      </w:r>
    </w:p>
    <w:p w14:paraId="6BEE2C16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2B1E4AD2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Using a package member outside its package:</w:t>
      </w:r>
    </w:p>
    <w:p w14:paraId="44291376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write full path</w:t>
      </w:r>
    </w:p>
    <w:p w14:paraId="76DC600B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import the specific class of the package</w:t>
      </w:r>
    </w:p>
    <w:p w14:paraId="7F5D7F74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import entire package</w:t>
      </w:r>
    </w:p>
    <w:p w14:paraId="40EF6FEA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3CA537B4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Java automatically imports </w:t>
      </w:r>
      <w:proofErr w:type="spellStart"/>
      <w:proofErr w:type="gramStart"/>
      <w:r>
        <w:rPr>
          <w:lang w:val="en-US"/>
        </w:rPr>
        <w:t>java.lang</w:t>
      </w:r>
      <w:proofErr w:type="spellEnd"/>
      <w:proofErr w:type="gramEnd"/>
      <w:r>
        <w:rPr>
          <w:lang w:val="en-US"/>
        </w:rPr>
        <w:t xml:space="preserve"> and current package</w:t>
      </w:r>
    </w:p>
    <w:p w14:paraId="2956CA1C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01946639" w14:textId="77777777" w:rsidR="009C62D7" w:rsidRPr="009C62D7" w:rsidRDefault="009C62D7" w:rsidP="00C26577">
      <w:pPr>
        <w:tabs>
          <w:tab w:val="left" w:pos="3900"/>
        </w:tabs>
        <w:spacing w:after="0" w:line="240" w:lineRule="auto"/>
        <w:rPr>
          <w:b/>
          <w:lang w:val="en-US"/>
        </w:rPr>
      </w:pPr>
      <w:r w:rsidRPr="009C62D7">
        <w:rPr>
          <w:b/>
          <w:lang w:val="en-US"/>
        </w:rPr>
        <w:t>Objects and Classes</w:t>
      </w:r>
    </w:p>
    <w:p w14:paraId="35224836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class is a blueprint/template for a type of object</w:t>
      </w:r>
    </w:p>
    <w:p w14:paraId="7F391F99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object: an instance of some class</w:t>
      </w:r>
    </w:p>
    <w:p w14:paraId="4D7E3012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7D0711F4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A class:</w:t>
      </w:r>
    </w:p>
    <w:p w14:paraId="1348C1AB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Has attributes/fields</w:t>
      </w:r>
    </w:p>
    <w:p w14:paraId="693A72B1" w14:textId="77777777" w:rsid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Constructor (method to create an object)</w:t>
      </w:r>
    </w:p>
    <w:p w14:paraId="024EEBA3" w14:textId="77777777" w:rsidR="009C62D7" w:rsidRPr="009C62D7" w:rsidRDefault="009C62D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Other methods</w:t>
      </w:r>
    </w:p>
    <w:p w14:paraId="28B27EF1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62BCBC44" w14:textId="77777777" w:rsidR="00075ED2" w:rsidRDefault="009C62D7" w:rsidP="00C26577">
      <w:pPr>
        <w:tabs>
          <w:tab w:val="left" w:pos="3900"/>
        </w:tabs>
        <w:spacing w:after="0" w:line="240" w:lineRule="auto"/>
      </w:pPr>
      <w:r>
        <w:t xml:space="preserve">If you write your own constructor, you </w:t>
      </w:r>
      <w:r w:rsidRPr="009C62D7">
        <w:rPr>
          <w:b/>
        </w:rPr>
        <w:t>no longer have access</w:t>
      </w:r>
      <w:r>
        <w:t xml:space="preserve"> the default constructor!</w:t>
      </w:r>
    </w:p>
    <w:p w14:paraId="7D8F6FF0" w14:textId="77777777" w:rsidR="00C72727" w:rsidRDefault="00C72727" w:rsidP="00C26577">
      <w:pPr>
        <w:tabs>
          <w:tab w:val="left" w:pos="3900"/>
        </w:tabs>
        <w:spacing w:after="0" w:line="240" w:lineRule="auto"/>
      </w:pPr>
    </w:p>
    <w:p w14:paraId="02C65855" w14:textId="77777777" w:rsidR="00075ED2" w:rsidRDefault="00075ED2" w:rsidP="00C26577">
      <w:pPr>
        <w:tabs>
          <w:tab w:val="left" w:pos="3900"/>
        </w:tabs>
        <w:spacing w:after="0" w:line="240" w:lineRule="auto"/>
      </w:pPr>
      <w:r>
        <w:t xml:space="preserve">Inheritance: </w:t>
      </w:r>
      <w:r w:rsidR="00B44BF0">
        <w:t xml:space="preserve">Every class’ constructor implicitly calls the </w:t>
      </w:r>
      <w:proofErr w:type="gramStart"/>
      <w:r w:rsidR="00B44BF0" w:rsidRPr="0040247D">
        <w:rPr>
          <w:b/>
        </w:rPr>
        <w:t>super(</w:t>
      </w:r>
      <w:proofErr w:type="gramEnd"/>
      <w:r w:rsidR="00B44BF0" w:rsidRPr="0040247D">
        <w:rPr>
          <w:b/>
        </w:rPr>
        <w:t>)</w:t>
      </w:r>
      <w:r w:rsidR="00B44BF0">
        <w:t xml:space="preserve"> constructor</w:t>
      </w:r>
      <w:r w:rsidR="00C45559">
        <w:t xml:space="preserve">. If the constructor is overwritten in the super class, the subclass must have a corresponding </w:t>
      </w:r>
      <w:proofErr w:type="gramStart"/>
      <w:r w:rsidR="00C45559" w:rsidRPr="0040247D">
        <w:rPr>
          <w:b/>
        </w:rPr>
        <w:t>super(</w:t>
      </w:r>
      <w:proofErr w:type="gramEnd"/>
      <w:r w:rsidR="00C45559" w:rsidRPr="0040247D">
        <w:rPr>
          <w:b/>
        </w:rPr>
        <w:t>with parameters)</w:t>
      </w:r>
    </w:p>
    <w:p w14:paraId="0E375806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7C3898EC" w14:textId="77777777" w:rsidR="00C26577" w:rsidRDefault="0070600B" w:rsidP="00C26577">
      <w:pPr>
        <w:tabs>
          <w:tab w:val="left" w:pos="3900"/>
        </w:tabs>
        <w:spacing w:after="0" w:line="240" w:lineRule="auto"/>
      </w:pPr>
      <w:r>
        <w:t>Nested Class</w:t>
      </w:r>
    </w:p>
    <w:p w14:paraId="224F962A" w14:textId="77777777" w:rsidR="0070600B" w:rsidRDefault="0070600B" w:rsidP="00C26577">
      <w:pPr>
        <w:tabs>
          <w:tab w:val="left" w:pos="3900"/>
        </w:tabs>
        <w:spacing w:after="0" w:line="240" w:lineRule="auto"/>
      </w:pPr>
      <w:r>
        <w:t>- Define class within another class (outer class)</w:t>
      </w:r>
    </w:p>
    <w:p w14:paraId="6240899F" w14:textId="77777777" w:rsidR="0070600B" w:rsidRDefault="0070600B" w:rsidP="00C26577">
      <w:pPr>
        <w:tabs>
          <w:tab w:val="left" w:pos="3900"/>
        </w:tabs>
        <w:spacing w:after="0" w:line="240" w:lineRule="auto"/>
      </w:pPr>
      <w:r>
        <w:t>- Benefits: organize, encapsulation (control over data), readable and maintainable code</w:t>
      </w:r>
    </w:p>
    <w:p w14:paraId="60EC73B9" w14:textId="77777777" w:rsidR="0070600B" w:rsidRDefault="0070600B" w:rsidP="00C26577">
      <w:pPr>
        <w:tabs>
          <w:tab w:val="left" w:pos="3900"/>
        </w:tabs>
        <w:spacing w:after="0" w:line="240" w:lineRule="auto"/>
      </w:pPr>
    </w:p>
    <w:p w14:paraId="6A206DAD" w14:textId="77777777" w:rsidR="0070600B" w:rsidRPr="0070600B" w:rsidRDefault="0070600B" w:rsidP="00C26577">
      <w:pPr>
        <w:tabs>
          <w:tab w:val="left" w:pos="3900"/>
        </w:tabs>
        <w:spacing w:after="0" w:line="240" w:lineRule="auto"/>
        <w:rPr>
          <w:b/>
        </w:rPr>
      </w:pPr>
      <w:r w:rsidRPr="0070600B">
        <w:rPr>
          <w:b/>
        </w:rPr>
        <w:t>Modifiers</w:t>
      </w:r>
    </w:p>
    <w:p w14:paraId="791C6E25" w14:textId="77777777" w:rsidR="0070600B" w:rsidRDefault="0070600B" w:rsidP="00C26577">
      <w:pPr>
        <w:tabs>
          <w:tab w:val="left" w:pos="3900"/>
        </w:tabs>
        <w:spacing w:after="0" w:line="240" w:lineRule="auto"/>
      </w:pPr>
      <w:r>
        <w:t>- keywords that you add to class/method/variable’s definition to change their meaning</w:t>
      </w:r>
    </w:p>
    <w:p w14:paraId="52BA7BA6" w14:textId="7F69D37C" w:rsidR="0070600B" w:rsidRDefault="003D37F1" w:rsidP="00C26577">
      <w:pPr>
        <w:tabs>
          <w:tab w:val="left" w:pos="3900"/>
        </w:tabs>
        <w:spacing w:after="0" w:line="240" w:lineRule="auto"/>
      </w:pPr>
      <w:r>
        <w:rPr>
          <w:noProof/>
        </w:rPr>
        <w:drawing>
          <wp:inline distT="0" distB="0" distL="0" distR="0" wp14:anchorId="19E346BE" wp14:editId="4371AF21">
            <wp:extent cx="3200400" cy="1399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8 at 2.18.5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7308" w14:textId="77777777" w:rsidR="0070600B" w:rsidRDefault="00FD737E" w:rsidP="00C26577">
      <w:pPr>
        <w:tabs>
          <w:tab w:val="left" w:pos="3900"/>
        </w:tabs>
        <w:spacing w:after="0" w:line="240" w:lineRule="auto"/>
      </w:pPr>
      <w:r>
        <w:t>- Only when a member is visible, it can be inherited</w:t>
      </w:r>
    </w:p>
    <w:p w14:paraId="7917F10A" w14:textId="77777777" w:rsidR="00FD737E" w:rsidRDefault="005E0951" w:rsidP="00C26577">
      <w:pPr>
        <w:tabs>
          <w:tab w:val="left" w:pos="3900"/>
        </w:tabs>
        <w:spacing w:after="0" w:line="240" w:lineRule="auto"/>
      </w:pPr>
      <w:r>
        <w:t xml:space="preserve">- Outer classes can only be declared </w:t>
      </w:r>
      <w:r w:rsidRPr="005E0951">
        <w:rPr>
          <w:b/>
        </w:rPr>
        <w:t>public</w:t>
      </w:r>
      <w:r>
        <w:t xml:space="preserve"> or </w:t>
      </w:r>
      <w:r w:rsidRPr="005E0951">
        <w:rPr>
          <w:b/>
        </w:rPr>
        <w:t>package private</w:t>
      </w:r>
    </w:p>
    <w:p w14:paraId="2687057E" w14:textId="77777777" w:rsidR="0070600B" w:rsidRDefault="0070600B" w:rsidP="00C26577">
      <w:pPr>
        <w:tabs>
          <w:tab w:val="left" w:pos="3900"/>
        </w:tabs>
        <w:spacing w:after="0" w:line="240" w:lineRule="auto"/>
      </w:pPr>
    </w:p>
    <w:p w14:paraId="24EA8C2A" w14:textId="77777777" w:rsidR="005E0951" w:rsidRDefault="005E0951" w:rsidP="00C26577">
      <w:pPr>
        <w:tabs>
          <w:tab w:val="left" w:pos="3900"/>
        </w:tabs>
        <w:spacing w:after="0" w:line="240" w:lineRule="auto"/>
      </w:pPr>
      <w:r>
        <w:t>Encapsulation:</w:t>
      </w:r>
    </w:p>
    <w:p w14:paraId="550FF57B" w14:textId="77777777" w:rsidR="005E0951" w:rsidRDefault="005E0951" w:rsidP="00C26577">
      <w:pPr>
        <w:tabs>
          <w:tab w:val="left" w:pos="3900"/>
        </w:tabs>
        <w:spacing w:after="0" w:line="240" w:lineRule="auto"/>
      </w:pPr>
      <w:r>
        <w:t>- Wrapping data and code acting on that data in one unit. Better control data</w:t>
      </w:r>
    </w:p>
    <w:p w14:paraId="604961CC" w14:textId="77777777" w:rsidR="005E0951" w:rsidRDefault="005E0951" w:rsidP="00C26577">
      <w:pPr>
        <w:tabs>
          <w:tab w:val="left" w:pos="3900"/>
        </w:tabs>
        <w:spacing w:after="0" w:line="240" w:lineRule="auto"/>
      </w:pPr>
      <w:r>
        <w:t>- Make all fields private</w:t>
      </w:r>
    </w:p>
    <w:p w14:paraId="7A39C172" w14:textId="77777777" w:rsidR="005E0951" w:rsidRDefault="005E0951" w:rsidP="00C26577">
      <w:pPr>
        <w:tabs>
          <w:tab w:val="left" w:pos="3900"/>
        </w:tabs>
        <w:spacing w:after="0" w:line="240" w:lineRule="auto"/>
      </w:pPr>
      <w:r>
        <w:t>- Provide getters and setters</w:t>
      </w:r>
    </w:p>
    <w:p w14:paraId="14BF39AA" w14:textId="77777777" w:rsidR="0070600B" w:rsidRDefault="0070600B" w:rsidP="00C26577">
      <w:pPr>
        <w:tabs>
          <w:tab w:val="left" w:pos="3900"/>
        </w:tabs>
        <w:spacing w:after="0" w:line="240" w:lineRule="auto"/>
      </w:pPr>
    </w:p>
    <w:p w14:paraId="0713DCFE" w14:textId="77777777" w:rsidR="002D27CC" w:rsidRDefault="002D27CC" w:rsidP="002D27CC">
      <w:pPr>
        <w:tabs>
          <w:tab w:val="left" w:pos="3900"/>
        </w:tabs>
        <w:spacing w:after="0" w:line="240" w:lineRule="auto"/>
      </w:pPr>
      <w:r>
        <w:t>Non-access modifiers:</w:t>
      </w:r>
    </w:p>
    <w:p w14:paraId="2011B286" w14:textId="77777777" w:rsidR="002D27CC" w:rsidRDefault="002D27CC" w:rsidP="002D27CC">
      <w:pPr>
        <w:tabs>
          <w:tab w:val="left" w:pos="3900"/>
        </w:tabs>
        <w:spacing w:after="0" w:line="240" w:lineRule="auto"/>
      </w:pPr>
      <w:r>
        <w:t>- static</w:t>
      </w:r>
    </w:p>
    <w:p w14:paraId="61FA85A3" w14:textId="77777777" w:rsidR="002D27CC" w:rsidRDefault="002D27CC" w:rsidP="002D27CC">
      <w:pPr>
        <w:tabs>
          <w:tab w:val="left" w:pos="3900"/>
        </w:tabs>
        <w:spacing w:after="0" w:line="240" w:lineRule="auto"/>
      </w:pPr>
      <w:r>
        <w:t>- final</w:t>
      </w:r>
    </w:p>
    <w:p w14:paraId="62E59894" w14:textId="77777777" w:rsidR="002D27CC" w:rsidRDefault="002D27CC" w:rsidP="002D27CC">
      <w:pPr>
        <w:tabs>
          <w:tab w:val="left" w:pos="3900"/>
        </w:tabs>
        <w:spacing w:after="0" w:line="240" w:lineRule="auto"/>
      </w:pPr>
      <w:r>
        <w:t>- abstract</w:t>
      </w:r>
    </w:p>
    <w:p w14:paraId="1D1B41DB" w14:textId="77777777" w:rsidR="002D27CC" w:rsidRDefault="002D27CC" w:rsidP="00C26577">
      <w:pPr>
        <w:tabs>
          <w:tab w:val="left" w:pos="3900"/>
        </w:tabs>
        <w:spacing w:after="0" w:line="240" w:lineRule="auto"/>
      </w:pPr>
    </w:p>
    <w:p w14:paraId="39BA2B1A" w14:textId="77777777" w:rsidR="002D27CC" w:rsidRDefault="002D27CC" w:rsidP="00C26577">
      <w:pPr>
        <w:tabs>
          <w:tab w:val="left" w:pos="3900"/>
        </w:tabs>
        <w:spacing w:after="0" w:line="240" w:lineRule="auto"/>
      </w:pPr>
      <w:r>
        <w:t>Static:</w:t>
      </w:r>
    </w:p>
    <w:p w14:paraId="3614554B" w14:textId="77777777" w:rsidR="002D27CC" w:rsidRDefault="002D27CC" w:rsidP="00C26577">
      <w:pPr>
        <w:tabs>
          <w:tab w:val="left" w:pos="3900"/>
        </w:tabs>
        <w:spacing w:after="0" w:line="240" w:lineRule="auto"/>
      </w:pPr>
      <w:r>
        <w:t>- fields, methods, and nested classes</w:t>
      </w:r>
    </w:p>
    <w:p w14:paraId="4518F7B6" w14:textId="77777777" w:rsidR="002D27CC" w:rsidRDefault="002D27CC" w:rsidP="00C26577">
      <w:pPr>
        <w:tabs>
          <w:tab w:val="left" w:pos="3900"/>
        </w:tabs>
        <w:spacing w:after="0" w:line="240" w:lineRule="auto"/>
      </w:pPr>
      <w:r>
        <w:t xml:space="preserve">- </w:t>
      </w:r>
      <w:r w:rsidR="00D05BEA">
        <w:t>Associated with</w:t>
      </w:r>
      <w:r>
        <w:t xml:space="preserve"> the entire class and not to a specific instance</w:t>
      </w:r>
    </w:p>
    <w:p w14:paraId="69E3D64F" w14:textId="77777777" w:rsidR="00D05BEA" w:rsidRDefault="00D05BEA" w:rsidP="00C26577">
      <w:pPr>
        <w:tabs>
          <w:tab w:val="left" w:pos="3900"/>
        </w:tabs>
        <w:spacing w:after="0" w:line="240" w:lineRule="auto"/>
      </w:pPr>
      <w:r>
        <w:t>- Independent from one specific instance of the class</w:t>
      </w:r>
    </w:p>
    <w:p w14:paraId="64A182B1" w14:textId="77777777" w:rsidR="00D05BEA" w:rsidRPr="001A169F" w:rsidRDefault="00D05BEA" w:rsidP="00C26577">
      <w:pPr>
        <w:tabs>
          <w:tab w:val="left" w:pos="3900"/>
        </w:tabs>
        <w:spacing w:after="0" w:line="240" w:lineRule="auto"/>
        <w:rPr>
          <w:b/>
        </w:rPr>
      </w:pPr>
      <w:r w:rsidRPr="001A169F">
        <w:rPr>
          <w:b/>
        </w:rPr>
        <w:t xml:space="preserve">- </w:t>
      </w:r>
      <w:r w:rsidR="004C1E64" w:rsidRPr="001A169F">
        <w:rPr>
          <w:b/>
        </w:rPr>
        <w:t>Static fields: class variables</w:t>
      </w:r>
    </w:p>
    <w:p w14:paraId="231FB305" w14:textId="77777777" w:rsidR="004C1E64" w:rsidRDefault="004C1E64" w:rsidP="00C26577">
      <w:pPr>
        <w:tabs>
          <w:tab w:val="left" w:pos="3900"/>
        </w:tabs>
        <w:spacing w:after="0" w:line="240" w:lineRule="auto"/>
      </w:pPr>
      <w:r>
        <w:t>- Non-static method belongs to an instance of the class</w:t>
      </w:r>
    </w:p>
    <w:p w14:paraId="12237DD1" w14:textId="77777777" w:rsidR="004C1E64" w:rsidRPr="001A169F" w:rsidRDefault="004C1E64" w:rsidP="00C26577">
      <w:pPr>
        <w:tabs>
          <w:tab w:val="left" w:pos="3900"/>
        </w:tabs>
        <w:spacing w:after="0" w:line="240" w:lineRule="auto"/>
        <w:rPr>
          <w:b/>
        </w:rPr>
      </w:pPr>
      <w:r w:rsidRPr="001A169F">
        <w:rPr>
          <w:b/>
        </w:rPr>
        <w:t>- Non-static fields: instance variable</w:t>
      </w:r>
    </w:p>
    <w:p w14:paraId="769E7AD6" w14:textId="77777777" w:rsidR="002D27CC" w:rsidRDefault="002D27CC" w:rsidP="00C26577">
      <w:pPr>
        <w:tabs>
          <w:tab w:val="left" w:pos="3900"/>
        </w:tabs>
        <w:spacing w:after="0" w:line="240" w:lineRule="auto"/>
      </w:pPr>
    </w:p>
    <w:p w14:paraId="38DB619F" w14:textId="77777777" w:rsidR="00D05BEA" w:rsidRDefault="00D05BEA" w:rsidP="00C26577">
      <w:pPr>
        <w:tabs>
          <w:tab w:val="left" w:pos="3900"/>
        </w:tabs>
        <w:spacing w:after="0" w:line="240" w:lineRule="auto"/>
      </w:pPr>
      <w:r>
        <w:t>Final:</w:t>
      </w:r>
    </w:p>
    <w:p w14:paraId="533CF098" w14:textId="77777777" w:rsidR="00D05BEA" w:rsidRDefault="004C1E64" w:rsidP="00C26577">
      <w:pPr>
        <w:tabs>
          <w:tab w:val="left" w:pos="3900"/>
        </w:tabs>
        <w:spacing w:after="0" w:line="240" w:lineRule="auto"/>
      </w:pPr>
      <w:r>
        <w:t>- V</w:t>
      </w:r>
      <w:r w:rsidR="00D05BEA">
        <w:t>ariables, methods, and classes</w:t>
      </w:r>
    </w:p>
    <w:p w14:paraId="63E6DD45" w14:textId="77777777" w:rsidR="004C1E64" w:rsidRDefault="004C1E64" w:rsidP="00C26577">
      <w:pPr>
        <w:tabs>
          <w:tab w:val="left" w:pos="3900"/>
        </w:tabs>
        <w:spacing w:after="0" w:line="240" w:lineRule="auto"/>
      </w:pPr>
      <w:r>
        <w:t>- Value can never be changed after initial assignment</w:t>
      </w:r>
    </w:p>
    <w:p w14:paraId="2AC3890B" w14:textId="77777777" w:rsidR="004C1E64" w:rsidRDefault="004C1E64" w:rsidP="00C26577">
      <w:pPr>
        <w:tabs>
          <w:tab w:val="left" w:pos="3900"/>
        </w:tabs>
        <w:spacing w:after="0" w:line="240" w:lineRule="auto"/>
      </w:pPr>
      <w:r>
        <w:t>- Final fields must be initia</w:t>
      </w:r>
      <w:r w:rsidR="008F2B3B">
        <w:t>lized</w:t>
      </w:r>
    </w:p>
    <w:p w14:paraId="2A6D30D5" w14:textId="77777777" w:rsidR="00D05BEA" w:rsidRDefault="00D05BEA" w:rsidP="00C26577">
      <w:pPr>
        <w:tabs>
          <w:tab w:val="left" w:pos="3900"/>
        </w:tabs>
        <w:spacing w:after="0" w:line="240" w:lineRule="auto"/>
      </w:pPr>
    </w:p>
    <w:p w14:paraId="39F719F2" w14:textId="77777777" w:rsidR="00D05BEA" w:rsidRDefault="00D05BEA" w:rsidP="00C26577">
      <w:pPr>
        <w:tabs>
          <w:tab w:val="left" w:pos="3900"/>
        </w:tabs>
        <w:spacing w:after="0" w:line="240" w:lineRule="auto"/>
      </w:pPr>
      <w:r>
        <w:t>Abstract:</w:t>
      </w:r>
    </w:p>
    <w:p w14:paraId="57AB2617" w14:textId="77777777" w:rsidR="00D05BEA" w:rsidRDefault="00D05BEA" w:rsidP="00C26577">
      <w:pPr>
        <w:tabs>
          <w:tab w:val="left" w:pos="3900"/>
        </w:tabs>
        <w:spacing w:after="0" w:line="240" w:lineRule="auto"/>
      </w:pPr>
      <w:r>
        <w:t>- methods and classes</w:t>
      </w:r>
    </w:p>
    <w:p w14:paraId="5BE11DA4" w14:textId="77777777" w:rsidR="00D05BEA" w:rsidRDefault="00D05BEA" w:rsidP="00C26577">
      <w:pPr>
        <w:tabs>
          <w:tab w:val="left" w:pos="3900"/>
        </w:tabs>
        <w:spacing w:after="0" w:line="240" w:lineRule="auto"/>
      </w:pPr>
    </w:p>
    <w:p w14:paraId="663AFBE3" w14:textId="77777777" w:rsidR="008F2B3B" w:rsidRPr="008F2B3B" w:rsidRDefault="008F2B3B" w:rsidP="00C26577">
      <w:pPr>
        <w:tabs>
          <w:tab w:val="left" w:pos="3900"/>
        </w:tabs>
        <w:spacing w:after="0" w:line="240" w:lineRule="auto"/>
        <w:rPr>
          <w:b/>
        </w:rPr>
      </w:pPr>
      <w:r w:rsidRPr="008F2B3B">
        <w:rPr>
          <w:b/>
        </w:rPr>
        <w:t>UML Diagram</w:t>
      </w:r>
    </w:p>
    <w:p w14:paraId="7FDE0F19" w14:textId="77777777" w:rsidR="00C26577" w:rsidRDefault="008F2B3B" w:rsidP="00C26577">
      <w:pPr>
        <w:tabs>
          <w:tab w:val="left" w:pos="3900"/>
        </w:tabs>
        <w:spacing w:after="0" w:line="240" w:lineRule="auto"/>
      </w:pPr>
      <w:r>
        <w:t>3 sections:</w:t>
      </w:r>
    </w:p>
    <w:p w14:paraId="04F637E8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>1. Class name</w:t>
      </w:r>
    </w:p>
    <w:p w14:paraId="74CB82A4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 xml:space="preserve">2. Attributes/Fields </w:t>
      </w:r>
    </w:p>
    <w:p w14:paraId="3E5FB2BB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>3. Methods</w:t>
      </w:r>
    </w:p>
    <w:p w14:paraId="78589229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>+ if attributes/fields or methods are public and – if they are private</w:t>
      </w:r>
    </w:p>
    <w:p w14:paraId="78EC341D" w14:textId="77777777" w:rsidR="008F2B3B" w:rsidRDefault="008F2B3B" w:rsidP="00C26577">
      <w:pPr>
        <w:tabs>
          <w:tab w:val="left" w:pos="3900"/>
        </w:tabs>
        <w:spacing w:after="0" w:line="240" w:lineRule="auto"/>
      </w:pPr>
      <w:r>
        <w:t>Underline if method or variable is static</w:t>
      </w:r>
    </w:p>
    <w:p w14:paraId="18983B3E" w14:textId="77777777" w:rsidR="00537C0C" w:rsidRDefault="00537C0C" w:rsidP="00C26577">
      <w:pPr>
        <w:tabs>
          <w:tab w:val="left" w:pos="3900"/>
        </w:tabs>
        <w:spacing w:after="0" w:line="240" w:lineRule="auto"/>
      </w:pPr>
      <w:r>
        <w:t>#: protected</w:t>
      </w:r>
    </w:p>
    <w:p w14:paraId="232572FF" w14:textId="77777777" w:rsidR="002A1C31" w:rsidRDefault="002A1C31" w:rsidP="00C26577">
      <w:pPr>
        <w:tabs>
          <w:tab w:val="left" w:pos="3900"/>
        </w:tabs>
        <w:spacing w:after="0" w:line="240" w:lineRule="auto"/>
      </w:pPr>
    </w:p>
    <w:p w14:paraId="6EB96053" w14:textId="77777777" w:rsidR="002A1C31" w:rsidRDefault="002A1C31" w:rsidP="00C26577">
      <w:pPr>
        <w:tabs>
          <w:tab w:val="left" w:pos="3900"/>
        </w:tabs>
        <w:spacing w:after="0" w:line="240" w:lineRule="auto"/>
      </w:pPr>
      <w:r>
        <w:t>Local Variables and Fields</w:t>
      </w:r>
    </w:p>
    <w:p w14:paraId="58B13920" w14:textId="77777777" w:rsidR="00C26577" w:rsidRDefault="002A1C31" w:rsidP="00C26577">
      <w:pPr>
        <w:tabs>
          <w:tab w:val="left" w:pos="3900"/>
        </w:tabs>
        <w:spacing w:after="0" w:line="240" w:lineRule="auto"/>
      </w:pPr>
      <w:r>
        <w:lastRenderedPageBreak/>
        <w:t>- local variables are declared inside a method or block</w:t>
      </w:r>
    </w:p>
    <w:p w14:paraId="21E96CE6" w14:textId="77777777" w:rsidR="002A1C31" w:rsidRDefault="002A1C31" w:rsidP="00C26577">
      <w:pPr>
        <w:tabs>
          <w:tab w:val="left" w:pos="3900"/>
        </w:tabs>
        <w:spacing w:after="0" w:line="240" w:lineRule="auto"/>
      </w:pPr>
      <w:r>
        <w:t>- fields (class and instance variables) are declared inside a class but outside a method</w:t>
      </w:r>
    </w:p>
    <w:p w14:paraId="13037917" w14:textId="77777777" w:rsidR="00A93889" w:rsidRDefault="00A93889" w:rsidP="00C26577">
      <w:pPr>
        <w:tabs>
          <w:tab w:val="left" w:pos="3900"/>
        </w:tabs>
        <w:spacing w:after="0" w:line="240" w:lineRule="auto"/>
      </w:pPr>
    </w:p>
    <w:p w14:paraId="0749306A" w14:textId="77777777" w:rsidR="00A93889" w:rsidRDefault="00A93889" w:rsidP="00C26577">
      <w:pPr>
        <w:tabs>
          <w:tab w:val="left" w:pos="3900"/>
        </w:tabs>
        <w:spacing w:after="0" w:line="240" w:lineRule="auto"/>
      </w:pPr>
      <w:r>
        <w:t>Differences:</w:t>
      </w:r>
    </w:p>
    <w:p w14:paraId="1DD309CF" w14:textId="77777777" w:rsidR="00A93889" w:rsidRDefault="00A93889" w:rsidP="00C26577">
      <w:pPr>
        <w:tabs>
          <w:tab w:val="left" w:pos="3900"/>
        </w:tabs>
        <w:spacing w:after="0" w:line="240" w:lineRule="auto"/>
      </w:pPr>
      <w:r>
        <w:t>- Scope: where they can be accessed</w:t>
      </w:r>
    </w:p>
    <w:p w14:paraId="442BFFA0" w14:textId="77777777" w:rsidR="00A93889" w:rsidRDefault="00A93889" w:rsidP="00C26577">
      <w:pPr>
        <w:tabs>
          <w:tab w:val="left" w:pos="3900"/>
        </w:tabs>
        <w:spacing w:after="0" w:line="240" w:lineRule="auto"/>
      </w:pPr>
      <w:r>
        <w:t>- local variables: only accessible within method or block of declaration</w:t>
      </w:r>
    </w:p>
    <w:p w14:paraId="66FA6428" w14:textId="77777777" w:rsidR="00A93889" w:rsidRDefault="00A93889" w:rsidP="00C26577">
      <w:pPr>
        <w:tabs>
          <w:tab w:val="left" w:pos="3900"/>
        </w:tabs>
        <w:spacing w:after="0" w:line="240" w:lineRule="auto"/>
      </w:pPr>
      <w:r>
        <w:t>- class variables: accessible from any method or block within the class</w:t>
      </w:r>
    </w:p>
    <w:p w14:paraId="2EE133DD" w14:textId="77777777" w:rsidR="00C26577" w:rsidRDefault="001A169F" w:rsidP="00C26577">
      <w:pPr>
        <w:tabs>
          <w:tab w:val="left" w:pos="3900"/>
        </w:tabs>
        <w:spacing w:after="0" w:line="240" w:lineRule="auto"/>
      </w:pPr>
      <w:r>
        <w:t xml:space="preserve">- instance variables: </w:t>
      </w:r>
      <w:r w:rsidR="006271DB">
        <w:t>requires existence of an object</w:t>
      </w:r>
    </w:p>
    <w:p w14:paraId="108F7D41" w14:textId="77777777" w:rsidR="00790B5E" w:rsidRDefault="00790B5E" w:rsidP="00C26577">
      <w:pPr>
        <w:tabs>
          <w:tab w:val="left" w:pos="3900"/>
        </w:tabs>
        <w:spacing w:after="0" w:line="240" w:lineRule="auto"/>
      </w:pPr>
    </w:p>
    <w:p w14:paraId="6BC4E387" w14:textId="77777777" w:rsidR="00790B5E" w:rsidRDefault="00790B5E" w:rsidP="00C26577">
      <w:pPr>
        <w:tabs>
          <w:tab w:val="left" w:pos="3900"/>
        </w:tabs>
        <w:spacing w:after="0" w:line="240" w:lineRule="auto"/>
      </w:pPr>
      <w:r>
        <w:t>Access:</w:t>
      </w:r>
    </w:p>
    <w:p w14:paraId="7B59A5BB" w14:textId="77777777" w:rsidR="00790B5E" w:rsidRDefault="00790B5E" w:rsidP="00C26577">
      <w:pPr>
        <w:tabs>
          <w:tab w:val="left" w:pos="3900"/>
        </w:tabs>
        <w:spacing w:after="0" w:line="240" w:lineRule="auto"/>
      </w:pPr>
      <w:r>
        <w:t>- local variables: cannot have access modifiers. Cannot access local variables from other classes or methods</w:t>
      </w:r>
    </w:p>
    <w:p w14:paraId="3937E228" w14:textId="77777777" w:rsidR="00790B5E" w:rsidRDefault="00790B5E" w:rsidP="00C26577">
      <w:pPr>
        <w:tabs>
          <w:tab w:val="left" w:pos="3900"/>
        </w:tabs>
        <w:spacing w:after="0" w:line="240" w:lineRule="auto"/>
      </w:pPr>
    </w:p>
    <w:p w14:paraId="2FEBEFAD" w14:textId="77777777" w:rsidR="00790B5E" w:rsidRDefault="00790B5E" w:rsidP="00C26577">
      <w:pPr>
        <w:tabs>
          <w:tab w:val="left" w:pos="3900"/>
        </w:tabs>
        <w:spacing w:after="0" w:line="240" w:lineRule="auto"/>
      </w:pPr>
      <w:r>
        <w:t>- Fields: access modifiers, can be accessed from methods within the class and from other classes if public</w:t>
      </w:r>
    </w:p>
    <w:p w14:paraId="09567CD8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56001866" w14:textId="77777777" w:rsidR="005B22A0" w:rsidRPr="00DB5A5D" w:rsidRDefault="005B22A0" w:rsidP="005B22A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>
        <w:rPr>
          <w:b/>
          <w:u w:val="single"/>
          <w:shd w:val="pct15" w:color="auto" w:fill="FFFFFF"/>
        </w:rPr>
        <w:t>Lecture 6</w:t>
      </w:r>
    </w:p>
    <w:p w14:paraId="5CB4E828" w14:textId="77777777"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Inheritance</w:t>
      </w:r>
    </w:p>
    <w:p w14:paraId="233B1DFA" w14:textId="77777777"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- a subclass inherits all </w:t>
      </w:r>
      <w:r w:rsidRPr="00B8496A">
        <w:rPr>
          <w:b/>
          <w:lang w:val="en-US"/>
        </w:rPr>
        <w:t>public (or protected) fields and methods</w:t>
      </w:r>
      <w:r>
        <w:rPr>
          <w:lang w:val="en-US"/>
        </w:rPr>
        <w:t xml:space="preserve"> from its superclass. Constructors are the only thing not inherited</w:t>
      </w:r>
    </w:p>
    <w:p w14:paraId="2DF9B253" w14:textId="77777777"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5F3ADDF6" w14:textId="77777777" w:rsid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Object Class</w:t>
      </w:r>
    </w:p>
    <w:p w14:paraId="70620EF7" w14:textId="77777777" w:rsidR="00B8496A" w:rsidRPr="00B8496A" w:rsidRDefault="00B8496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- the only class without a superclass, every class is implicitly a subclass of Object</w:t>
      </w:r>
    </w:p>
    <w:p w14:paraId="7CE50972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79A85405" w14:textId="77777777" w:rsidR="00C26577" w:rsidRDefault="00B8496A" w:rsidP="00C26577">
      <w:pPr>
        <w:tabs>
          <w:tab w:val="left" w:pos="3900"/>
        </w:tabs>
        <w:spacing w:after="0" w:line="240" w:lineRule="auto"/>
      </w:pPr>
      <w:r>
        <w:t>In the subclass:</w:t>
      </w:r>
      <w:r>
        <w:br/>
        <w:t>- Declaring a same field: hiding the inherited field</w:t>
      </w:r>
    </w:p>
    <w:p w14:paraId="49AC3C87" w14:textId="77777777" w:rsidR="00812944" w:rsidRPr="00812944" w:rsidRDefault="00812944" w:rsidP="00C26577">
      <w:pPr>
        <w:tabs>
          <w:tab w:val="left" w:pos="3900"/>
        </w:tabs>
        <w:spacing w:after="0" w:line="240" w:lineRule="auto"/>
      </w:pPr>
      <w:r>
        <w:t xml:space="preserve">- Writing a </w:t>
      </w:r>
      <w:r w:rsidRPr="00812944">
        <w:rPr>
          <w:b/>
        </w:rPr>
        <w:t>non-static</w:t>
      </w:r>
      <w:r w:rsidR="00B8496A">
        <w:t xml:space="preserve"> method</w:t>
      </w:r>
      <w:r>
        <w:t xml:space="preserve"> with same signature</w:t>
      </w:r>
      <w:r w:rsidR="00B8496A">
        <w:t>:</w:t>
      </w:r>
      <w:r>
        <w:t xml:space="preserve"> </w:t>
      </w:r>
      <w:r w:rsidRPr="00812944">
        <w:rPr>
          <w:b/>
        </w:rPr>
        <w:t>overriding</w:t>
      </w:r>
      <w:r>
        <w:t xml:space="preserve">. The non-static method in the </w:t>
      </w:r>
      <w:r w:rsidRPr="00812944">
        <w:rPr>
          <w:b/>
        </w:rPr>
        <w:t>subclass</w:t>
      </w:r>
      <w:r>
        <w:t xml:space="preserve"> is called.</w:t>
      </w:r>
    </w:p>
    <w:p w14:paraId="6F9AD27E" w14:textId="77777777" w:rsidR="00B8496A" w:rsidRPr="00812944" w:rsidRDefault="00812944" w:rsidP="00C26577">
      <w:pPr>
        <w:tabs>
          <w:tab w:val="left" w:pos="3900"/>
        </w:tabs>
        <w:spacing w:after="0" w:line="240" w:lineRule="auto"/>
      </w:pPr>
      <w:r>
        <w:t xml:space="preserve">- Writing a </w:t>
      </w:r>
      <w:r w:rsidRPr="00812944">
        <w:rPr>
          <w:b/>
        </w:rPr>
        <w:t>static</w:t>
      </w:r>
      <w:r>
        <w:t xml:space="preserve"> method with the same signature: </w:t>
      </w:r>
      <w:r w:rsidRPr="00812944">
        <w:rPr>
          <w:b/>
        </w:rPr>
        <w:t>hiding</w:t>
      </w:r>
      <w:r>
        <w:t xml:space="preserve">. The static method in the </w:t>
      </w:r>
      <w:r w:rsidRPr="00812944">
        <w:rPr>
          <w:b/>
        </w:rPr>
        <w:t>superclass</w:t>
      </w:r>
      <w:r>
        <w:t xml:space="preserve"> is called.</w:t>
      </w:r>
    </w:p>
    <w:p w14:paraId="218A289B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4C448D76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Overloading</w:t>
      </w:r>
    </w:p>
    <w:p w14:paraId="7CF3C8D2" w14:textId="77777777" w:rsidR="00C26577" w:rsidRDefault="00A3351A" w:rsidP="00C26577">
      <w:pPr>
        <w:tabs>
          <w:tab w:val="left" w:pos="3900"/>
        </w:tabs>
        <w:spacing w:after="0" w:line="240" w:lineRule="auto"/>
      </w:pPr>
      <w:r>
        <w:t>- Two or more methods in the same class with same name but different parameters</w:t>
      </w:r>
    </w:p>
    <w:p w14:paraId="2F6C2224" w14:textId="77777777" w:rsidR="00A3351A" w:rsidRDefault="00A3351A" w:rsidP="00C26577">
      <w:pPr>
        <w:tabs>
          <w:tab w:val="left" w:pos="3900"/>
        </w:tabs>
        <w:spacing w:after="0" w:line="240" w:lineRule="auto"/>
      </w:pPr>
    </w:p>
    <w:p w14:paraId="626690AC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Overriding</w:t>
      </w:r>
    </w:p>
    <w:p w14:paraId="13C90F46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- Two (non-static) methods with same signature and return type</w:t>
      </w:r>
    </w:p>
    <w:p w14:paraId="235B9C6A" w14:textId="77777777" w:rsidR="00A3351A" w:rsidRDefault="00A3351A" w:rsidP="00C26577">
      <w:pPr>
        <w:tabs>
          <w:tab w:val="left" w:pos="3900"/>
        </w:tabs>
        <w:spacing w:after="0" w:line="240" w:lineRule="auto"/>
      </w:pPr>
    </w:p>
    <w:p w14:paraId="0C8C59E4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Constructor</w:t>
      </w:r>
    </w:p>
    <w:p w14:paraId="7F6128F6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- Default constructor</w:t>
      </w:r>
    </w:p>
    <w:p w14:paraId="4D6D5ADB" w14:textId="77777777" w:rsidR="00A3351A" w:rsidRDefault="00A3351A" w:rsidP="00C26577">
      <w:pPr>
        <w:tabs>
          <w:tab w:val="left" w:pos="3900"/>
        </w:tabs>
        <w:spacing w:after="0" w:line="240" w:lineRule="auto"/>
      </w:pPr>
      <w:r>
        <w:t>- Java automatically inserts a call to the no-argument constructor of superclass</w:t>
      </w:r>
    </w:p>
    <w:p w14:paraId="77435634" w14:textId="77777777" w:rsidR="00051DD6" w:rsidRDefault="00051DD6" w:rsidP="00C26577">
      <w:pPr>
        <w:tabs>
          <w:tab w:val="left" w:pos="3900"/>
        </w:tabs>
        <w:spacing w:after="0" w:line="240" w:lineRule="auto"/>
      </w:pPr>
    </w:p>
    <w:p w14:paraId="6D4EF024" w14:textId="77777777" w:rsidR="00051DD6" w:rsidRDefault="00051DD6" w:rsidP="00C26577">
      <w:pPr>
        <w:tabs>
          <w:tab w:val="left" w:pos="3900"/>
        </w:tabs>
        <w:spacing w:after="0" w:line="240" w:lineRule="auto"/>
      </w:pPr>
      <w:r>
        <w:t>Super</w:t>
      </w:r>
    </w:p>
    <w:p w14:paraId="085F7A9C" w14:textId="77777777" w:rsidR="00051DD6" w:rsidRDefault="00051DD6" w:rsidP="00C26577">
      <w:pPr>
        <w:tabs>
          <w:tab w:val="left" w:pos="3900"/>
        </w:tabs>
        <w:spacing w:after="0" w:line="240" w:lineRule="auto"/>
      </w:pPr>
      <w:r>
        <w:t>- Access members of superclass</w:t>
      </w:r>
    </w:p>
    <w:p w14:paraId="51EF6AF1" w14:textId="77777777" w:rsidR="00051DD6" w:rsidRDefault="00051DD6" w:rsidP="00C26577">
      <w:pPr>
        <w:tabs>
          <w:tab w:val="left" w:pos="3900"/>
        </w:tabs>
        <w:spacing w:after="0" w:line="240" w:lineRule="auto"/>
      </w:pPr>
      <w:r>
        <w:t>- Access overridden methods in the superclass</w:t>
      </w:r>
    </w:p>
    <w:p w14:paraId="68E68933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6F2A47B6" w14:textId="77777777" w:rsidR="00C26577" w:rsidRDefault="007B221F" w:rsidP="00C26577">
      <w:pPr>
        <w:tabs>
          <w:tab w:val="left" w:pos="3900"/>
        </w:tabs>
        <w:spacing w:after="0" w:line="240" w:lineRule="auto"/>
      </w:pPr>
      <w:r>
        <w:t>Modifiers and Inheritance</w:t>
      </w:r>
    </w:p>
    <w:p w14:paraId="440DF752" w14:textId="77777777" w:rsidR="007B221F" w:rsidRDefault="007240D5" w:rsidP="00C26577">
      <w:pPr>
        <w:tabs>
          <w:tab w:val="left" w:pos="3900"/>
        </w:tabs>
        <w:spacing w:after="0" w:line="240" w:lineRule="auto"/>
      </w:pPr>
      <w:r>
        <w:t>- A final class cannot be extended!</w:t>
      </w:r>
    </w:p>
    <w:p w14:paraId="66D5D556" w14:textId="77777777" w:rsidR="00E71C57" w:rsidRDefault="00E71C57" w:rsidP="00C26577">
      <w:pPr>
        <w:tabs>
          <w:tab w:val="left" w:pos="3900"/>
        </w:tabs>
        <w:spacing w:after="0" w:line="240" w:lineRule="auto"/>
      </w:pPr>
      <w:r>
        <w:t>- A final method cannot be overridden!</w:t>
      </w:r>
    </w:p>
    <w:p w14:paraId="34662833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4E20EBD7" w14:textId="77777777" w:rsidR="00853F80" w:rsidRPr="00DB5A5D" w:rsidRDefault="00853F80" w:rsidP="00853F80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>
        <w:rPr>
          <w:b/>
          <w:u w:val="single"/>
          <w:shd w:val="pct15" w:color="auto" w:fill="FFFFFF"/>
        </w:rPr>
        <w:t>Lecture 7</w:t>
      </w:r>
    </w:p>
    <w:p w14:paraId="6004839A" w14:textId="77777777" w:rsidR="00853F80" w:rsidRDefault="00853F80" w:rsidP="00C26577">
      <w:pPr>
        <w:tabs>
          <w:tab w:val="left" w:pos="3900"/>
        </w:tabs>
        <w:spacing w:after="0" w:line="240" w:lineRule="auto"/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8398563" w14:textId="77777777" w:rsidR="00853F80" w:rsidRDefault="00853F80" w:rsidP="00C26577">
      <w:pPr>
        <w:tabs>
          <w:tab w:val="left" w:pos="3900"/>
        </w:tabs>
        <w:spacing w:after="0" w:line="240" w:lineRule="auto"/>
      </w:pPr>
      <w:r>
        <w:t xml:space="preserve">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for </w:t>
      </w:r>
      <w:r w:rsidRPr="004F3046">
        <w:rPr>
          <w:b/>
        </w:rPr>
        <w:t>Object</w:t>
      </w:r>
      <w:r>
        <w:t xml:space="preserve"> </w:t>
      </w:r>
      <w:r w:rsidR="004F3046">
        <w:t xml:space="preserve">class </w:t>
      </w:r>
      <w:r>
        <w:t xml:space="preserve">returns a string consisting of name of class, @, and the </w:t>
      </w:r>
      <w:proofErr w:type="spellStart"/>
      <w:r>
        <w:t>hashcode</w:t>
      </w:r>
      <w:proofErr w:type="spellEnd"/>
      <w:r>
        <w:t xml:space="preserve"> (unsigned hexad</w:t>
      </w:r>
      <w:r w:rsidR="00265960">
        <w:t xml:space="preserve">ecimal representation of </w:t>
      </w:r>
      <w:proofErr w:type="spellStart"/>
      <w:r w:rsidR="00265960">
        <w:t>hashcode</w:t>
      </w:r>
      <w:proofErr w:type="spellEnd"/>
      <w:r w:rsidR="00265960">
        <w:t>)</w:t>
      </w:r>
    </w:p>
    <w:p w14:paraId="41BEE3A8" w14:textId="77777777" w:rsidR="00C26577" w:rsidRDefault="004F3046" w:rsidP="00C26577">
      <w:pPr>
        <w:tabs>
          <w:tab w:val="left" w:pos="3900"/>
        </w:tabs>
        <w:spacing w:after="0" w:line="240" w:lineRule="auto"/>
      </w:pPr>
      <w:r>
        <w:t xml:space="preserve">-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in </w:t>
      </w:r>
      <w:r w:rsidRPr="004F3046">
        <w:rPr>
          <w:b/>
        </w:rPr>
        <w:t>String</w:t>
      </w:r>
      <w:r>
        <w:t xml:space="preserve"> class returns the object itself</w:t>
      </w:r>
    </w:p>
    <w:p w14:paraId="533082D1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07175D27" w14:textId="77777777" w:rsidR="004F3046" w:rsidRDefault="004F3046" w:rsidP="00C26577">
      <w:pPr>
        <w:tabs>
          <w:tab w:val="left" w:pos="3900"/>
        </w:tabs>
        <w:spacing w:after="0" w:line="240" w:lineRule="auto"/>
      </w:pPr>
      <w:proofErr w:type="gramStart"/>
      <w:r>
        <w:t>Equals(</w:t>
      </w:r>
      <w:proofErr w:type="gramEnd"/>
      <w:r>
        <w:t>)</w:t>
      </w:r>
    </w:p>
    <w:p w14:paraId="265D50C0" w14:textId="77777777" w:rsidR="004F3046" w:rsidRDefault="004F3046" w:rsidP="00C26577">
      <w:pPr>
        <w:tabs>
          <w:tab w:val="left" w:pos="3900"/>
        </w:tabs>
        <w:spacing w:after="0" w:line="240" w:lineRule="auto"/>
      </w:pPr>
      <w:r>
        <w:t xml:space="preserve">- In Object class, </w:t>
      </w:r>
      <w:proofErr w:type="gramStart"/>
      <w:r>
        <w:t>equals(</w:t>
      </w:r>
      <w:proofErr w:type="gramEnd"/>
      <w:r>
        <w:t>) is true if and only if they are the same object with the same address</w:t>
      </w:r>
    </w:p>
    <w:p w14:paraId="64EF9656" w14:textId="77777777" w:rsidR="004F3046" w:rsidRDefault="004F3046" w:rsidP="00C26577">
      <w:pPr>
        <w:tabs>
          <w:tab w:val="left" w:pos="3900"/>
        </w:tabs>
        <w:spacing w:after="0" w:line="240" w:lineRule="auto"/>
      </w:pPr>
      <w:r>
        <w:t xml:space="preserve">- In String class, </w:t>
      </w:r>
      <w:proofErr w:type="gramStart"/>
      <w:r>
        <w:t>equals(</w:t>
      </w:r>
      <w:proofErr w:type="gramEnd"/>
      <w:r>
        <w:t>) is true if both String objects have the same sequence of characters</w:t>
      </w:r>
    </w:p>
    <w:p w14:paraId="5667511C" w14:textId="77777777" w:rsidR="00D16C39" w:rsidRDefault="00D16C39" w:rsidP="00C26577">
      <w:pPr>
        <w:tabs>
          <w:tab w:val="left" w:pos="3900"/>
        </w:tabs>
        <w:spacing w:after="0" w:line="240" w:lineRule="auto"/>
      </w:pPr>
      <w:r>
        <w:t xml:space="preserve">- In </w:t>
      </w:r>
      <w:proofErr w:type="spellStart"/>
      <w:r>
        <w:t>ArrayList</w:t>
      </w:r>
      <w:proofErr w:type="spellEnd"/>
      <w:r>
        <w:t xml:space="preserve"> class, </w:t>
      </w:r>
      <w:proofErr w:type="gramStart"/>
      <w:r>
        <w:t>equals(</w:t>
      </w:r>
      <w:proofErr w:type="gramEnd"/>
      <w:r>
        <w:t>) is true if both lists have same size and corresponding, identical pairs of elements</w:t>
      </w:r>
    </w:p>
    <w:p w14:paraId="549F8047" w14:textId="77777777" w:rsidR="00D16C39" w:rsidRDefault="00D16C39" w:rsidP="00C26577">
      <w:pPr>
        <w:tabs>
          <w:tab w:val="left" w:pos="3900"/>
        </w:tabs>
        <w:spacing w:after="0" w:line="240" w:lineRule="auto"/>
      </w:pPr>
    </w:p>
    <w:p w14:paraId="06090D39" w14:textId="77777777" w:rsidR="00892080" w:rsidRDefault="00892080" w:rsidP="00C26577">
      <w:pPr>
        <w:tabs>
          <w:tab w:val="left" w:pos="3900"/>
        </w:tabs>
        <w:spacing w:after="0" w:line="240" w:lineRule="auto"/>
      </w:pPr>
      <w:proofErr w:type="gramStart"/>
      <w:r>
        <w:t>Clone(</w:t>
      </w:r>
      <w:proofErr w:type="gramEnd"/>
      <w:r>
        <w:t>)</w:t>
      </w:r>
    </w:p>
    <w:p w14:paraId="244CE6A0" w14:textId="77777777" w:rsidR="00892080" w:rsidRDefault="00892080" w:rsidP="00C26577">
      <w:pPr>
        <w:tabs>
          <w:tab w:val="left" w:pos="3900"/>
        </w:tabs>
        <w:spacing w:after="0" w:line="240" w:lineRule="auto"/>
      </w:pPr>
      <w:r>
        <w:t xml:space="preserve">- In </w:t>
      </w:r>
      <w:proofErr w:type="spellStart"/>
      <w:r>
        <w:t>ArrayList</w:t>
      </w:r>
      <w:proofErr w:type="spellEnd"/>
      <w:r>
        <w:t xml:space="preserve">: </w:t>
      </w:r>
      <w:proofErr w:type="gramStart"/>
      <w:r>
        <w:t>clone(</w:t>
      </w:r>
      <w:proofErr w:type="gramEnd"/>
      <w:r>
        <w:t xml:space="preserve">) returns a shallow copy. Only 1 </w:t>
      </w:r>
      <w:proofErr w:type="spellStart"/>
      <w:r>
        <w:t>arraylist</w:t>
      </w:r>
      <w:proofErr w:type="spellEnd"/>
    </w:p>
    <w:p w14:paraId="35385454" w14:textId="77777777" w:rsidR="00892080" w:rsidRDefault="00892080" w:rsidP="00C26577">
      <w:pPr>
        <w:tabs>
          <w:tab w:val="left" w:pos="3900"/>
        </w:tabs>
        <w:spacing w:after="0" w:line="240" w:lineRule="auto"/>
      </w:pPr>
    </w:p>
    <w:p w14:paraId="4D07E9F0" w14:textId="77777777" w:rsidR="004F3046" w:rsidRPr="00E45710" w:rsidRDefault="00E45710" w:rsidP="00C26577">
      <w:pPr>
        <w:tabs>
          <w:tab w:val="left" w:pos="3900"/>
        </w:tabs>
        <w:spacing w:after="0" w:line="240" w:lineRule="auto"/>
        <w:rPr>
          <w:b/>
        </w:rPr>
      </w:pPr>
      <w:r w:rsidRPr="00E45710">
        <w:rPr>
          <w:b/>
        </w:rPr>
        <w:t>Type Conversion</w:t>
      </w:r>
    </w:p>
    <w:p w14:paraId="43A68AB5" w14:textId="77777777" w:rsidR="004F3046" w:rsidRDefault="00E45710" w:rsidP="00C26577">
      <w:pPr>
        <w:tabs>
          <w:tab w:val="left" w:pos="3900"/>
        </w:tabs>
        <w:spacing w:after="0" w:line="240" w:lineRule="auto"/>
      </w:pPr>
      <w:r>
        <w:t>- Implicit upcasting is allowed</w:t>
      </w:r>
    </w:p>
    <w:p w14:paraId="67241885" w14:textId="195077A2" w:rsidR="00E45710" w:rsidRDefault="000C2712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t xml:space="preserve">- Explicit </w:t>
      </w:r>
      <w:proofErr w:type="spellStart"/>
      <w:r>
        <w:t>downcasting</w:t>
      </w:r>
      <w:proofErr w:type="spellEnd"/>
      <w:r>
        <w:t xml:space="preserve">: results in run-time error if </w:t>
      </w:r>
      <w:r w:rsidR="003D37F1">
        <w:rPr>
          <w:lang w:val="en-US"/>
        </w:rPr>
        <w:t>type casted is of the wrong type</w:t>
      </w:r>
    </w:p>
    <w:p w14:paraId="37A7641F" w14:textId="40A3EC62" w:rsidR="003D37F1" w:rsidRDefault="003D37F1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- </w:t>
      </w:r>
      <w:r w:rsidRPr="00AF1B44">
        <w:rPr>
          <w:b/>
          <w:lang w:val="en-US"/>
        </w:rPr>
        <w:t>Casting does NOT change the object itself, it just labels it differently</w:t>
      </w:r>
    </w:p>
    <w:p w14:paraId="6BB04D15" w14:textId="77777777" w:rsidR="003D37F1" w:rsidRPr="000F71FF" w:rsidRDefault="003D37F1" w:rsidP="00C26577">
      <w:pPr>
        <w:tabs>
          <w:tab w:val="left" w:pos="3900"/>
        </w:tabs>
        <w:spacing w:after="0" w:line="240" w:lineRule="auto"/>
        <w:rPr>
          <w:lang w:val="en-US"/>
        </w:rPr>
      </w:pPr>
    </w:p>
    <w:p w14:paraId="6ECD8D31" w14:textId="3489A733" w:rsidR="00C26577" w:rsidRDefault="00435A14" w:rsidP="00C26577">
      <w:pPr>
        <w:tabs>
          <w:tab w:val="left" w:pos="3900"/>
        </w:tabs>
        <w:spacing w:after="0" w:line="240" w:lineRule="auto"/>
      </w:pPr>
      <w:proofErr w:type="spellStart"/>
      <w:r>
        <w:t>Instanceof</w:t>
      </w:r>
      <w:proofErr w:type="spellEnd"/>
    </w:p>
    <w:p w14:paraId="1FE019A2" w14:textId="4F61F7FF" w:rsidR="00435A14" w:rsidRDefault="00435A14" w:rsidP="00C26577">
      <w:pPr>
        <w:tabs>
          <w:tab w:val="left" w:pos="3900"/>
        </w:tabs>
        <w:spacing w:after="0" w:line="240" w:lineRule="auto"/>
      </w:pPr>
      <w:r>
        <w:t>- test whether an object is an instance of the specified type</w:t>
      </w:r>
    </w:p>
    <w:p w14:paraId="7C73D045" w14:textId="54D0F9BA" w:rsidR="00435A14" w:rsidRDefault="00435A14" w:rsidP="00C26577">
      <w:pPr>
        <w:tabs>
          <w:tab w:val="left" w:pos="3900"/>
        </w:tabs>
        <w:spacing w:after="0" w:line="240" w:lineRule="auto"/>
      </w:pPr>
      <w:r>
        <w:t>- returns: true or false</w:t>
      </w:r>
    </w:p>
    <w:p w14:paraId="70094A22" w14:textId="3F0B61F8" w:rsidR="00A709DB" w:rsidRDefault="00A709DB" w:rsidP="00C26577">
      <w:pPr>
        <w:tabs>
          <w:tab w:val="left" w:pos="3900"/>
        </w:tabs>
        <w:spacing w:after="0" w:line="240" w:lineRule="auto"/>
      </w:pPr>
      <w:r>
        <w:t xml:space="preserve">- if the class is a subclass of the specified class: returns </w:t>
      </w:r>
      <w:r w:rsidR="00C43CE3">
        <w:t>true</w:t>
      </w:r>
    </w:p>
    <w:p w14:paraId="32BA34B8" w14:textId="6A085986" w:rsidR="00AF1B44" w:rsidRDefault="00AF1B44" w:rsidP="00C26577">
      <w:pPr>
        <w:tabs>
          <w:tab w:val="left" w:pos="3900"/>
        </w:tabs>
        <w:spacing w:after="0" w:line="240" w:lineRule="auto"/>
      </w:pPr>
      <w:r>
        <w:t xml:space="preserve">- a method to prevent error when </w:t>
      </w:r>
      <w:proofErr w:type="spellStart"/>
      <w:r>
        <w:t>downcasting</w:t>
      </w:r>
      <w:proofErr w:type="spellEnd"/>
    </w:p>
    <w:p w14:paraId="5D5F46AA" w14:textId="2B26D18F" w:rsidR="00AF1B44" w:rsidRDefault="00AF1B44" w:rsidP="00C26577">
      <w:pPr>
        <w:tabs>
          <w:tab w:val="left" w:pos="3900"/>
        </w:tabs>
        <w:spacing w:after="0" w:line="240" w:lineRule="auto"/>
      </w:pPr>
    </w:p>
    <w:p w14:paraId="0B4220B6" w14:textId="6A7F1B7C" w:rsidR="00AF1B44" w:rsidRPr="00AF1B44" w:rsidRDefault="00AF1B44" w:rsidP="00C26577">
      <w:pPr>
        <w:tabs>
          <w:tab w:val="left" w:pos="3900"/>
        </w:tabs>
        <w:spacing w:after="0" w:line="240" w:lineRule="auto"/>
        <w:rPr>
          <w:b/>
          <w:u w:val="single"/>
          <w:shd w:val="pct15" w:color="auto" w:fill="FFFFFF"/>
        </w:rPr>
      </w:pPr>
      <w:r w:rsidRPr="00AF1B44">
        <w:rPr>
          <w:b/>
          <w:u w:val="single"/>
          <w:shd w:val="pct15" w:color="auto" w:fill="FFFFFF"/>
        </w:rPr>
        <w:t>Lecture 8</w:t>
      </w:r>
    </w:p>
    <w:p w14:paraId="127D8F5A" w14:textId="21FE56FF" w:rsidR="00AF1B44" w:rsidRDefault="00AF1B44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Polymorphism</w:t>
      </w:r>
    </w:p>
    <w:p w14:paraId="355C4064" w14:textId="1B7958E7" w:rsidR="009E760A" w:rsidRPr="00AF1B44" w:rsidRDefault="009E760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 xml:space="preserve">- JVM calls the </w:t>
      </w:r>
      <w:r w:rsidRPr="009E760A">
        <w:rPr>
          <w:b/>
          <w:lang w:val="en-US"/>
        </w:rPr>
        <w:t>appropriate</w:t>
      </w:r>
      <w:r>
        <w:rPr>
          <w:lang w:val="en-US"/>
        </w:rPr>
        <w:t xml:space="preserve"> method for object that is referred to in each variable. It does not call the method that is defined by the variable’s type</w:t>
      </w:r>
    </w:p>
    <w:p w14:paraId="5EAE79B3" w14:textId="037A8CEB" w:rsidR="00C26577" w:rsidRDefault="00C26577" w:rsidP="00C26577">
      <w:pPr>
        <w:tabs>
          <w:tab w:val="left" w:pos="3900"/>
        </w:tabs>
        <w:spacing w:after="0" w:line="240" w:lineRule="auto"/>
      </w:pPr>
    </w:p>
    <w:p w14:paraId="0F7CD46A" w14:textId="41D13FC3" w:rsidR="004A5C39" w:rsidRPr="00BA769A" w:rsidRDefault="004A5C39" w:rsidP="004A5C39">
      <w:pPr>
        <w:tabs>
          <w:tab w:val="left" w:pos="3900"/>
        </w:tabs>
        <w:spacing w:after="0" w:line="240" w:lineRule="auto"/>
        <w:jc w:val="center"/>
        <w:rPr>
          <w:rFonts w:ascii="Courier New" w:hAnsi="Courier New" w:cs="Courier New"/>
        </w:rPr>
      </w:pPr>
      <w:r w:rsidRPr="00BA769A">
        <w:rPr>
          <w:rFonts w:ascii="Courier New" w:hAnsi="Courier New" w:cs="Courier New"/>
        </w:rPr>
        <w:t xml:space="preserve">Dog </w:t>
      </w:r>
      <w:r w:rsidR="00C31327">
        <w:rPr>
          <w:rFonts w:ascii="Courier New" w:hAnsi="Courier New" w:cs="Courier New"/>
        </w:rPr>
        <w:t>snoopy</w:t>
      </w:r>
      <w:r w:rsidRPr="00BA769A">
        <w:rPr>
          <w:rFonts w:ascii="Courier New" w:hAnsi="Courier New" w:cs="Courier New"/>
        </w:rPr>
        <w:t xml:space="preserve"> = new </w:t>
      </w:r>
      <w:proofErr w:type="gramStart"/>
      <w:r w:rsidRPr="00BA769A">
        <w:rPr>
          <w:rFonts w:ascii="Courier New" w:hAnsi="Courier New" w:cs="Courier New"/>
        </w:rPr>
        <w:t>Beagle(</w:t>
      </w:r>
      <w:proofErr w:type="gramEnd"/>
      <w:r w:rsidRPr="00BA769A">
        <w:rPr>
          <w:rFonts w:ascii="Courier New" w:hAnsi="Courier New" w:cs="Courier New"/>
        </w:rPr>
        <w:t>);</w:t>
      </w:r>
    </w:p>
    <w:p w14:paraId="002D666F" w14:textId="3F2C753A" w:rsidR="004A5C39" w:rsidRDefault="004A5C39" w:rsidP="004A5C39">
      <w:pPr>
        <w:tabs>
          <w:tab w:val="left" w:pos="3900"/>
        </w:tabs>
        <w:spacing w:after="0" w:line="240" w:lineRule="auto"/>
      </w:pPr>
      <w:r>
        <w:t xml:space="preserve">- </w:t>
      </w:r>
      <w:r w:rsidR="00BA769A">
        <w:t>A</w:t>
      </w:r>
      <w:r w:rsidR="00BA769A">
        <w:t>t compile-time</w:t>
      </w:r>
      <w:r w:rsidR="00BA769A">
        <w:t xml:space="preserve">: </w:t>
      </w:r>
      <w:r>
        <w:t>the compiler</w:t>
      </w:r>
      <w:r w:rsidR="00F4683E">
        <w:t xml:space="preserve"> uses </w:t>
      </w:r>
      <w:proofErr w:type="gramStart"/>
      <w:r w:rsidR="00BA769A" w:rsidRPr="00BA769A">
        <w:rPr>
          <w:rFonts w:ascii="Courier New" w:hAnsi="Courier New" w:cs="Courier New"/>
        </w:rPr>
        <w:t>bark(</w:t>
      </w:r>
      <w:proofErr w:type="gramEnd"/>
      <w:r w:rsidR="00BA769A" w:rsidRPr="00BA769A">
        <w:rPr>
          <w:rFonts w:ascii="Courier New" w:hAnsi="Courier New" w:cs="Courier New"/>
        </w:rPr>
        <w:t>)</w:t>
      </w:r>
      <w:r w:rsidR="00BA769A">
        <w:t xml:space="preserve"> in </w:t>
      </w:r>
      <w:r w:rsidR="00BA769A" w:rsidRPr="00BA769A">
        <w:rPr>
          <w:rFonts w:ascii="Courier New" w:hAnsi="Courier New" w:cs="Courier New"/>
        </w:rPr>
        <w:t xml:space="preserve">Dog </w:t>
      </w:r>
      <w:r w:rsidR="00BA769A">
        <w:t xml:space="preserve">class to validate statement </w:t>
      </w:r>
    </w:p>
    <w:p w14:paraId="1F00A714" w14:textId="2D07B90A" w:rsidR="00C10FEA" w:rsidRDefault="00BA769A" w:rsidP="00C26577">
      <w:pPr>
        <w:tabs>
          <w:tab w:val="left" w:pos="3900"/>
        </w:tabs>
        <w:spacing w:after="0" w:line="240" w:lineRule="auto"/>
      </w:pPr>
      <w:r>
        <w:t xml:space="preserve">- During run-time: JVM invokes </w:t>
      </w:r>
      <w:proofErr w:type="gramStart"/>
      <w:r w:rsidRPr="00BA769A">
        <w:rPr>
          <w:rFonts w:ascii="Courier New" w:hAnsi="Courier New" w:cs="Courier New"/>
        </w:rPr>
        <w:t>bark(</w:t>
      </w:r>
      <w:proofErr w:type="gramEnd"/>
      <w:r w:rsidRPr="00BA769A">
        <w:rPr>
          <w:rFonts w:ascii="Courier New" w:hAnsi="Courier New" w:cs="Courier New"/>
        </w:rPr>
        <w:t xml:space="preserve">) </w:t>
      </w:r>
      <w:r>
        <w:t xml:space="preserve">from </w:t>
      </w:r>
      <w:r w:rsidRPr="00BA769A">
        <w:rPr>
          <w:rFonts w:ascii="Courier New" w:hAnsi="Courier New" w:cs="Courier New"/>
        </w:rPr>
        <w:t>Beagle</w:t>
      </w:r>
      <w:r>
        <w:t xml:space="preserve"> class since </w:t>
      </w:r>
      <w:r w:rsidR="00C31327">
        <w:rPr>
          <w:rFonts w:ascii="Courier New" w:hAnsi="Courier New" w:cs="Courier New"/>
        </w:rPr>
        <w:t>snoopy</w:t>
      </w:r>
      <w:r>
        <w:t xml:space="preserve"> is referring to a </w:t>
      </w:r>
      <w:r w:rsidRPr="00BA769A">
        <w:rPr>
          <w:rFonts w:ascii="Courier New" w:hAnsi="Courier New" w:cs="Courier New"/>
        </w:rPr>
        <w:t>Beagle</w:t>
      </w:r>
      <w:r>
        <w:t xml:space="preserve"> objec</w:t>
      </w:r>
      <w:r w:rsidR="00C10FEA">
        <w:t>t</w:t>
      </w:r>
    </w:p>
    <w:p w14:paraId="1C528542" w14:textId="24CEF98A" w:rsidR="00C10FEA" w:rsidRDefault="00C10FEA" w:rsidP="00C26577">
      <w:pPr>
        <w:tabs>
          <w:tab w:val="left" w:pos="3900"/>
        </w:tabs>
        <w:spacing w:after="0" w:line="240" w:lineRule="auto"/>
      </w:pPr>
    </w:p>
    <w:p w14:paraId="3347DE54" w14:textId="659D9DFB" w:rsidR="00C10FEA" w:rsidRDefault="00C10FEA" w:rsidP="00C26577">
      <w:pPr>
        <w:tabs>
          <w:tab w:val="left" w:pos="3900"/>
        </w:tabs>
        <w:spacing w:after="0" w:line="240" w:lineRule="auto"/>
      </w:pPr>
      <w:r>
        <w:lastRenderedPageBreak/>
        <w:t>Abstract</w:t>
      </w:r>
    </w:p>
    <w:p w14:paraId="5B07962F" w14:textId="343B4A59" w:rsidR="00C10FEA" w:rsidRDefault="00C10FEA" w:rsidP="00C26577">
      <w:pPr>
        <w:tabs>
          <w:tab w:val="left" w:pos="3900"/>
        </w:tabs>
        <w:spacing w:after="0" w:line="240" w:lineRule="auto"/>
      </w:pPr>
      <w:r>
        <w:t>- If you want a class to contain a particular method, but would like the implementation to be specified by the subclass</w:t>
      </w:r>
    </w:p>
    <w:p w14:paraId="61A00B47" w14:textId="130259E8" w:rsidR="00C10FEA" w:rsidRPr="00C10FEA" w:rsidRDefault="00C10FEA" w:rsidP="00C26577">
      <w:pPr>
        <w:tabs>
          <w:tab w:val="left" w:pos="3900"/>
        </w:tabs>
        <w:spacing w:after="0" w:line="240" w:lineRule="auto"/>
        <w:rPr>
          <w:b/>
        </w:rPr>
      </w:pPr>
      <w:r>
        <w:t xml:space="preserve">- </w:t>
      </w:r>
      <w:r w:rsidRPr="00C10FEA">
        <w:rPr>
          <w:b/>
        </w:rPr>
        <w:t>declared without implementation</w:t>
      </w:r>
    </w:p>
    <w:p w14:paraId="4B267FAA" w14:textId="5C3FD18D" w:rsidR="00C26577" w:rsidRDefault="00C26577" w:rsidP="00C26577">
      <w:pPr>
        <w:tabs>
          <w:tab w:val="left" w:pos="3900"/>
        </w:tabs>
        <w:spacing w:after="0" w:line="240" w:lineRule="auto"/>
      </w:pPr>
    </w:p>
    <w:p w14:paraId="1756F7E0" w14:textId="593CB5F7" w:rsidR="00C10FEA" w:rsidRDefault="00C10FEA" w:rsidP="00C26577">
      <w:pPr>
        <w:tabs>
          <w:tab w:val="left" w:pos="3900"/>
        </w:tabs>
        <w:spacing w:after="0" w:line="240" w:lineRule="auto"/>
      </w:pPr>
      <w:r>
        <w:t>Abstract Methods</w:t>
      </w:r>
    </w:p>
    <w:p w14:paraId="6FE4C358" w14:textId="2E25EA42" w:rsidR="00972827" w:rsidRDefault="00972827" w:rsidP="00C26577">
      <w:pPr>
        <w:tabs>
          <w:tab w:val="left" w:pos="3900"/>
        </w:tabs>
        <w:spacing w:after="0" w:line="240" w:lineRule="auto"/>
      </w:pPr>
      <w:r>
        <w:t>- the class containing it must be abstract</w:t>
      </w:r>
    </w:p>
    <w:p w14:paraId="2ED8AA12" w14:textId="1689FE3D" w:rsidR="00972827" w:rsidRPr="00972827" w:rsidRDefault="00C10FEA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t xml:space="preserve">- </w:t>
      </w:r>
      <w:r w:rsidR="00972827">
        <w:t xml:space="preserve">every subclass of the current class must either override (implement) the abstract method or declare </w:t>
      </w:r>
    </w:p>
    <w:p w14:paraId="558E9395" w14:textId="7DAB2D7F" w:rsidR="00C10FEA" w:rsidRPr="00972827" w:rsidRDefault="00972827" w:rsidP="00C26577">
      <w:pPr>
        <w:tabs>
          <w:tab w:val="left" w:pos="3900"/>
        </w:tabs>
        <w:spacing w:after="0" w:line="240" w:lineRule="auto"/>
        <w:rPr>
          <w:lang w:val="en-US"/>
        </w:rPr>
      </w:pPr>
      <w:r>
        <w:rPr>
          <w:lang w:val="en-US"/>
        </w:rPr>
        <w:t>Itself as abstract</w:t>
      </w:r>
    </w:p>
    <w:p w14:paraId="1EFC6990" w14:textId="2AFD5D12" w:rsidR="00C26577" w:rsidRDefault="00C26577" w:rsidP="00C26577">
      <w:pPr>
        <w:tabs>
          <w:tab w:val="left" w:pos="3900"/>
        </w:tabs>
        <w:spacing w:after="0" w:line="240" w:lineRule="auto"/>
      </w:pPr>
    </w:p>
    <w:p w14:paraId="54E83FCC" w14:textId="7D5901C9" w:rsidR="00972827" w:rsidRDefault="00972827" w:rsidP="00C26577">
      <w:pPr>
        <w:tabs>
          <w:tab w:val="left" w:pos="3900"/>
        </w:tabs>
        <w:spacing w:after="0" w:line="240" w:lineRule="auto"/>
      </w:pPr>
      <w:r>
        <w:t>Abstract Classes</w:t>
      </w:r>
    </w:p>
    <w:p w14:paraId="5AA66F1C" w14:textId="51A19D96" w:rsidR="00972827" w:rsidRDefault="00972827" w:rsidP="00C26577">
      <w:pPr>
        <w:tabs>
          <w:tab w:val="left" w:pos="3900"/>
        </w:tabs>
        <w:spacing w:after="0" w:line="240" w:lineRule="auto"/>
      </w:pPr>
      <w:r>
        <w:t>-</w:t>
      </w:r>
      <w:bookmarkStart w:id="0" w:name="_GoBack"/>
      <w:bookmarkEnd w:id="0"/>
    </w:p>
    <w:p w14:paraId="546A73C1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12E7A708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5BFF914E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76764E66" w14:textId="77777777" w:rsidR="00C26577" w:rsidRDefault="00C26577" w:rsidP="00C26577">
      <w:pPr>
        <w:tabs>
          <w:tab w:val="left" w:pos="3900"/>
        </w:tabs>
        <w:spacing w:after="0" w:line="240" w:lineRule="auto"/>
      </w:pPr>
    </w:p>
    <w:p w14:paraId="33AAA2EE" w14:textId="77777777" w:rsidR="00A73329" w:rsidRPr="007E641F" w:rsidRDefault="007E641F" w:rsidP="00C26577">
      <w:pPr>
        <w:tabs>
          <w:tab w:val="left" w:pos="3900"/>
        </w:tabs>
        <w:spacing w:after="0" w:line="240" w:lineRule="auto"/>
      </w:pPr>
      <w:r>
        <w:tab/>
      </w:r>
    </w:p>
    <w:sectPr w:rsidR="00A73329" w:rsidRPr="007E641F" w:rsidSect="007E641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7D6A3" w14:textId="77777777" w:rsidR="00264924" w:rsidRDefault="00264924" w:rsidP="004D7AA3">
      <w:pPr>
        <w:spacing w:after="0" w:line="240" w:lineRule="auto"/>
      </w:pPr>
      <w:r>
        <w:separator/>
      </w:r>
    </w:p>
  </w:endnote>
  <w:endnote w:type="continuationSeparator" w:id="0">
    <w:p w14:paraId="12F72FEB" w14:textId="77777777" w:rsidR="00264924" w:rsidRDefault="00264924" w:rsidP="004D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95A08" w14:textId="77777777" w:rsidR="00264924" w:rsidRDefault="00264924" w:rsidP="004D7AA3">
      <w:pPr>
        <w:spacing w:after="0" w:line="240" w:lineRule="auto"/>
      </w:pPr>
      <w:r>
        <w:separator/>
      </w:r>
    </w:p>
  </w:footnote>
  <w:footnote w:type="continuationSeparator" w:id="0">
    <w:p w14:paraId="6D069B53" w14:textId="77777777" w:rsidR="00264924" w:rsidRDefault="00264924" w:rsidP="004D7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A3"/>
    <w:rsid w:val="00020F61"/>
    <w:rsid w:val="00051DD6"/>
    <w:rsid w:val="00063D05"/>
    <w:rsid w:val="00075ED2"/>
    <w:rsid w:val="000C2712"/>
    <w:rsid w:val="000F71FF"/>
    <w:rsid w:val="00140F4F"/>
    <w:rsid w:val="001557EA"/>
    <w:rsid w:val="001572DA"/>
    <w:rsid w:val="00174905"/>
    <w:rsid w:val="001A169F"/>
    <w:rsid w:val="00207363"/>
    <w:rsid w:val="00264924"/>
    <w:rsid w:val="00265960"/>
    <w:rsid w:val="002A11F5"/>
    <w:rsid w:val="002A1C31"/>
    <w:rsid w:val="002D27CC"/>
    <w:rsid w:val="002D4EDA"/>
    <w:rsid w:val="00307696"/>
    <w:rsid w:val="003203AD"/>
    <w:rsid w:val="003D37F1"/>
    <w:rsid w:val="0040247D"/>
    <w:rsid w:val="00435A14"/>
    <w:rsid w:val="00466587"/>
    <w:rsid w:val="00473903"/>
    <w:rsid w:val="004A5C39"/>
    <w:rsid w:val="004C1E64"/>
    <w:rsid w:val="004D523A"/>
    <w:rsid w:val="004D7AA3"/>
    <w:rsid w:val="004F3046"/>
    <w:rsid w:val="00530BE8"/>
    <w:rsid w:val="00537C0C"/>
    <w:rsid w:val="00587781"/>
    <w:rsid w:val="005A3556"/>
    <w:rsid w:val="005B186A"/>
    <w:rsid w:val="005B22A0"/>
    <w:rsid w:val="005B325F"/>
    <w:rsid w:val="005D2BD6"/>
    <w:rsid w:val="005E0951"/>
    <w:rsid w:val="006271DB"/>
    <w:rsid w:val="006A2B84"/>
    <w:rsid w:val="006E7034"/>
    <w:rsid w:val="0070600B"/>
    <w:rsid w:val="007240D5"/>
    <w:rsid w:val="007646B5"/>
    <w:rsid w:val="007651E5"/>
    <w:rsid w:val="00790B5E"/>
    <w:rsid w:val="007B221F"/>
    <w:rsid w:val="007D7155"/>
    <w:rsid w:val="007E641F"/>
    <w:rsid w:val="00807C2A"/>
    <w:rsid w:val="00812944"/>
    <w:rsid w:val="00853F80"/>
    <w:rsid w:val="00892080"/>
    <w:rsid w:val="00893A27"/>
    <w:rsid w:val="008B0556"/>
    <w:rsid w:val="008F2B3B"/>
    <w:rsid w:val="0094283F"/>
    <w:rsid w:val="00972827"/>
    <w:rsid w:val="009A08F3"/>
    <w:rsid w:val="009C62D7"/>
    <w:rsid w:val="009E760A"/>
    <w:rsid w:val="00A3351A"/>
    <w:rsid w:val="00A54D35"/>
    <w:rsid w:val="00A709DB"/>
    <w:rsid w:val="00A82466"/>
    <w:rsid w:val="00A93889"/>
    <w:rsid w:val="00AA2B44"/>
    <w:rsid w:val="00AF1B44"/>
    <w:rsid w:val="00B44BF0"/>
    <w:rsid w:val="00B8496A"/>
    <w:rsid w:val="00BA769A"/>
    <w:rsid w:val="00C0380A"/>
    <w:rsid w:val="00C10FEA"/>
    <w:rsid w:val="00C26577"/>
    <w:rsid w:val="00C31327"/>
    <w:rsid w:val="00C43CE3"/>
    <w:rsid w:val="00C45559"/>
    <w:rsid w:val="00C72727"/>
    <w:rsid w:val="00C82A25"/>
    <w:rsid w:val="00C9543D"/>
    <w:rsid w:val="00D05BEA"/>
    <w:rsid w:val="00D16C39"/>
    <w:rsid w:val="00D9660E"/>
    <w:rsid w:val="00DB5A5D"/>
    <w:rsid w:val="00E45710"/>
    <w:rsid w:val="00E71C57"/>
    <w:rsid w:val="00E844A8"/>
    <w:rsid w:val="00E94380"/>
    <w:rsid w:val="00F17C12"/>
    <w:rsid w:val="00F4683E"/>
    <w:rsid w:val="00F479E7"/>
    <w:rsid w:val="00F87107"/>
    <w:rsid w:val="00FB5A33"/>
    <w:rsid w:val="00FD737E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BA0B"/>
  <w15:chartTrackingRefBased/>
  <w15:docId w15:val="{C01A8A6D-BB60-422B-86A6-6B77B335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3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AA3"/>
  </w:style>
  <w:style w:type="paragraph" w:styleId="Footer">
    <w:name w:val="footer"/>
    <w:basedOn w:val="Normal"/>
    <w:link w:val="FooterChar"/>
    <w:uiPriority w:val="99"/>
    <w:unhideWhenUsed/>
    <w:rsid w:val="004D7A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AA3"/>
  </w:style>
  <w:style w:type="character" w:styleId="PlaceholderText">
    <w:name w:val="Placeholder Text"/>
    <w:basedOn w:val="DefaultParagraphFont"/>
    <w:uiPriority w:val="99"/>
    <w:semiHidden/>
    <w:rsid w:val="00F47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F352F-EF5C-7540-9A87-3B7FD7E5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Haoqin Yang</dc:creator>
  <cp:keywords/>
  <dc:description/>
  <cp:lastModifiedBy>Raymond Yang</cp:lastModifiedBy>
  <cp:revision>79</cp:revision>
  <dcterms:created xsi:type="dcterms:W3CDTF">2018-12-07T20:55:00Z</dcterms:created>
  <dcterms:modified xsi:type="dcterms:W3CDTF">2018-12-08T17:55:00Z</dcterms:modified>
</cp:coreProperties>
</file>